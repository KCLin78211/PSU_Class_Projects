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66AB3" w14:textId="32865760" w:rsidR="00080C97" w:rsidRPr="00841DFD" w:rsidRDefault="00D15584" w:rsidP="00D15584">
      <w:pPr>
        <w:pStyle w:val="NoSpacing"/>
      </w:pPr>
      <w:r w:rsidRPr="00841DFD">
        <w:t>Kyle Salitrik</w:t>
      </w:r>
    </w:p>
    <w:p w14:paraId="5E082294" w14:textId="3505B183" w:rsidR="007D4B2F" w:rsidRPr="00841DFD" w:rsidRDefault="00BB6201" w:rsidP="00D15584">
      <w:pPr>
        <w:pStyle w:val="NoSpacing"/>
      </w:pPr>
      <w:r w:rsidRPr="00841DFD">
        <w:rPr>
          <w:noProof/>
        </w:rPr>
        <mc:AlternateContent>
          <mc:Choice Requires="wpg">
            <w:drawing>
              <wp:anchor distT="0" distB="0" distL="114300" distR="114300" simplePos="0" relativeHeight="251672576" behindDoc="0" locked="0" layoutInCell="1" allowOverlap="0" wp14:anchorId="1C590961" wp14:editId="40198CCF">
                <wp:simplePos x="0" y="0"/>
                <wp:positionH relativeFrom="margin">
                  <wp:posOffset>0</wp:posOffset>
                </wp:positionH>
                <wp:positionV relativeFrom="paragraph">
                  <wp:posOffset>1245870</wp:posOffset>
                </wp:positionV>
                <wp:extent cx="3657600" cy="2390140"/>
                <wp:effectExtent l="0" t="0" r="0" b="0"/>
                <wp:wrapTight wrapText="bothSides">
                  <wp:wrapPolygon edited="0">
                    <wp:start x="0" y="0"/>
                    <wp:lineTo x="0" y="21348"/>
                    <wp:lineTo x="21488" y="21348"/>
                    <wp:lineTo x="21488" y="0"/>
                    <wp:lineTo x="0" y="0"/>
                  </wp:wrapPolygon>
                </wp:wrapTight>
                <wp:docPr id="15" name="Group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657600" cy="2390140"/>
                          <a:chOff x="0" y="0"/>
                          <a:chExt cx="3648075" cy="2384442"/>
                        </a:xfrm>
                      </wpg:grpSpPr>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8075" cy="2047875"/>
                          </a:xfrm>
                          <a:prstGeom prst="rect">
                            <a:avLst/>
                          </a:prstGeom>
                        </pic:spPr>
                      </pic:pic>
                      <wps:wsp>
                        <wps:cNvPr id="6" name="Text Box 6"/>
                        <wps:cNvSpPr txBox="1"/>
                        <wps:spPr>
                          <a:xfrm>
                            <a:off x="0" y="2097514"/>
                            <a:ext cx="3648075" cy="286928"/>
                          </a:xfrm>
                          <a:prstGeom prst="rect">
                            <a:avLst/>
                          </a:prstGeom>
                          <a:solidFill>
                            <a:prstClr val="white"/>
                          </a:solidFill>
                          <a:ln>
                            <a:noFill/>
                          </a:ln>
                        </wps:spPr>
                        <wps:txbx>
                          <w:txbxContent>
                            <w:p w14:paraId="1E6418E4" w14:textId="7B8FF8E4" w:rsidR="0032068D" w:rsidRPr="0017645A" w:rsidRDefault="0032068D" w:rsidP="00BB6201">
                              <w:pPr>
                                <w:pStyle w:val="Caption"/>
                                <w:rPr>
                                  <w:noProof/>
                                  <w:sz w:val="24"/>
                                  <w:szCs w:val="24"/>
                                </w:rPr>
                              </w:pPr>
                              <w:bookmarkStart w:id="0" w:name="_Ref512809985"/>
                              <w:bookmarkStart w:id="1" w:name="_Ref512810096"/>
                              <w:r>
                                <w:t xml:space="preserve">Figure </w:t>
                              </w:r>
                              <w:r>
                                <w:fldChar w:fldCharType="begin"/>
                              </w:r>
                              <w:r>
                                <w:instrText xml:space="preserve"> SEQ Figure \* ARABIC </w:instrText>
                              </w:r>
                              <w:r>
                                <w:fldChar w:fldCharType="separate"/>
                              </w:r>
                              <w:r>
                                <w:rPr>
                                  <w:noProof/>
                                </w:rPr>
                                <w:t>1</w:t>
                              </w:r>
                              <w:r>
                                <w:fldChar w:fldCharType="end"/>
                              </w:r>
                              <w:bookmarkEnd w:id="1"/>
                              <w:r>
                                <w:t>: Sales Time Series Data</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C590961" id="Group 15" o:spid="_x0000_s1026" style="position:absolute;margin-left:0;margin-top:98.1pt;width:4in;height:188.2pt;z-index:251672576;mso-position-horizontal-relative:margin;mso-width-relative:margin;mso-height-relative:margin" coordsize="36480,23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&#1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648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6" o:spid="_x0000_s1028" type="#_x0000_t202" style="position:absolute;top:20975;width:36480;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1E6418E4" w14:textId="7B8FF8E4" w:rsidR="0032068D" w:rsidRPr="0017645A" w:rsidRDefault="0032068D" w:rsidP="00BB6201">
                        <w:pPr>
                          <w:pStyle w:val="Caption"/>
                          <w:rPr>
                            <w:noProof/>
                            <w:sz w:val="24"/>
                            <w:szCs w:val="24"/>
                          </w:rPr>
                        </w:pPr>
                        <w:bookmarkStart w:id="2" w:name="_Ref512809985"/>
                        <w:bookmarkStart w:id="3" w:name="_Ref512810096"/>
                        <w:r>
                          <w:t xml:space="preserve">Figure </w:t>
                        </w:r>
                        <w:r>
                          <w:fldChar w:fldCharType="begin"/>
                        </w:r>
                        <w:r>
                          <w:instrText xml:space="preserve"> SEQ Figure \* ARABIC </w:instrText>
                        </w:r>
                        <w:r>
                          <w:fldChar w:fldCharType="separate"/>
                        </w:r>
                        <w:r>
                          <w:rPr>
                            <w:noProof/>
                          </w:rPr>
                          <w:t>1</w:t>
                        </w:r>
                        <w:r>
                          <w:fldChar w:fldCharType="end"/>
                        </w:r>
                        <w:bookmarkEnd w:id="3"/>
                        <w:r>
                          <w:t>: Sales Time Series Data</w:t>
                        </w:r>
                        <w:bookmarkEnd w:id="2"/>
                      </w:p>
                    </w:txbxContent>
                  </v:textbox>
                </v:shape>
                <w10:wrap type="tight" anchorx="margin"/>
              </v:group>
            </w:pict>
          </mc:Fallback>
        </mc:AlternateContent>
      </w:r>
      <w:r w:rsidR="00D15584" w:rsidRPr="00841DFD">
        <w:t>STAT 463</w:t>
      </w:r>
    </w:p>
    <w:p w14:paraId="79236187" w14:textId="70D8E4C5" w:rsidR="00080C97" w:rsidRPr="00841DFD" w:rsidRDefault="00D15584" w:rsidP="00D15584">
      <w:pPr>
        <w:pStyle w:val="Title"/>
      </w:pPr>
      <w:r w:rsidRPr="00841DFD">
        <w:t>Final Project: Sales Trend Data Analysis</w:t>
      </w:r>
    </w:p>
    <w:p w14:paraId="378FB40B" w14:textId="474FFF51" w:rsidR="00184453" w:rsidRPr="00841DFD" w:rsidRDefault="00BB6201" w:rsidP="00B509B6">
      <w:r w:rsidRPr="00841DFD">
        <w:rPr>
          <w:noProof/>
        </w:rPr>
        <mc:AlternateContent>
          <mc:Choice Requires="wpg">
            <w:drawing>
              <wp:anchor distT="0" distB="0" distL="114300" distR="114300" simplePos="0" relativeHeight="251674624" behindDoc="0" locked="0" layoutInCell="1" allowOverlap="0" wp14:anchorId="6C88FBE1" wp14:editId="3677BF37">
                <wp:simplePos x="0" y="0"/>
                <wp:positionH relativeFrom="margin">
                  <wp:posOffset>0</wp:posOffset>
                </wp:positionH>
                <wp:positionV relativeFrom="paragraph">
                  <wp:posOffset>2945130</wp:posOffset>
                </wp:positionV>
                <wp:extent cx="3657600" cy="2390775"/>
                <wp:effectExtent l="0" t="0" r="0" b="9525"/>
                <wp:wrapTight wrapText="bothSides">
                  <wp:wrapPolygon edited="0">
                    <wp:start x="0" y="0"/>
                    <wp:lineTo x="0" y="21514"/>
                    <wp:lineTo x="21488" y="21514"/>
                    <wp:lineTo x="21488" y="0"/>
                    <wp:lineTo x="0" y="0"/>
                  </wp:wrapPolygon>
                </wp:wrapTight>
                <wp:docPr id="16"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657600" cy="2390775"/>
                          <a:chOff x="0" y="0"/>
                          <a:chExt cx="3657600" cy="2389815"/>
                        </a:xfrm>
                      </wpg:grpSpPr>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1885" cy="2054487"/>
                          </a:xfrm>
                          <a:prstGeom prst="rect">
                            <a:avLst/>
                          </a:prstGeom>
                        </pic:spPr>
                      </pic:pic>
                      <wps:wsp>
                        <wps:cNvPr id="11" name="Text Box 11"/>
                        <wps:cNvSpPr txBox="1"/>
                        <wps:spPr>
                          <a:xfrm>
                            <a:off x="0" y="2102330"/>
                            <a:ext cx="3657600" cy="287485"/>
                          </a:xfrm>
                          <a:prstGeom prst="rect">
                            <a:avLst/>
                          </a:prstGeom>
                          <a:solidFill>
                            <a:prstClr val="white"/>
                          </a:solidFill>
                          <a:ln>
                            <a:noFill/>
                          </a:ln>
                        </wps:spPr>
                        <wps:txbx>
                          <w:txbxContent>
                            <w:p w14:paraId="2899863E" w14:textId="0D157AE4" w:rsidR="0032068D" w:rsidRPr="0017645A" w:rsidRDefault="0032068D" w:rsidP="00BB6201">
                              <w:pPr>
                                <w:pStyle w:val="Caption"/>
                                <w:rPr>
                                  <w:noProof/>
                                  <w:sz w:val="24"/>
                                  <w:szCs w:val="24"/>
                                </w:rPr>
                              </w:pPr>
                              <w:bookmarkStart w:id="4" w:name="_Ref512810011"/>
                              <w:bookmarkStart w:id="5" w:name="_Ref512810108"/>
                              <w:r>
                                <w:t xml:space="preserve">Figure </w:t>
                              </w:r>
                              <w:r>
                                <w:fldChar w:fldCharType="begin"/>
                              </w:r>
                              <w:r>
                                <w:instrText xml:space="preserve"> SEQ Figure \* ARABIC </w:instrText>
                              </w:r>
                              <w:r>
                                <w:fldChar w:fldCharType="separate"/>
                              </w:r>
                              <w:r>
                                <w:rPr>
                                  <w:noProof/>
                                </w:rPr>
                                <w:t>2</w:t>
                              </w:r>
                              <w:r>
                                <w:fldChar w:fldCharType="end"/>
                              </w:r>
                              <w:bookmarkEnd w:id="5"/>
                              <w:r>
                                <w:t>: ACF and PACF of Sales Data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C88FBE1" id="Group 16" o:spid="_x0000_s1029" style="position:absolute;left:0;text-align:left;margin-left:0;margin-top:231.9pt;width:4in;height:188.25pt;z-index:251674624;mso-position-horizontal-relative:margin;mso-width-relative:margin;mso-height-relative:margin" coordsize="36576,23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" o:allowoverlap="f">
                <o:lock v:ext="edit" aspectratio="t"/>
                <v:shape id="Picture 10" o:spid="_x0000_s1030" type="#_x0000_t75" style="position:absolute;width:36518;height:20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">
                  <v:imagedata r:id="rId12" o:title=""/>
                </v:shape>
                <v:shape id="Text Box 11" o:spid="_x0000_s1031" type="#_x0000_t202" style="position:absolute;top:21023;width:36576;height: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2899863E" w14:textId="0D157AE4" w:rsidR="0032068D" w:rsidRPr="0017645A" w:rsidRDefault="0032068D" w:rsidP="00BB6201">
                        <w:pPr>
                          <w:pStyle w:val="Caption"/>
                          <w:rPr>
                            <w:noProof/>
                            <w:sz w:val="24"/>
                            <w:szCs w:val="24"/>
                          </w:rPr>
                        </w:pPr>
                        <w:bookmarkStart w:id="6" w:name="_Ref512810011"/>
                        <w:bookmarkStart w:id="7" w:name="_Ref512810108"/>
                        <w:r>
                          <w:t xml:space="preserve">Figure </w:t>
                        </w:r>
                        <w:r>
                          <w:fldChar w:fldCharType="begin"/>
                        </w:r>
                        <w:r>
                          <w:instrText xml:space="preserve"> SEQ Figure \* ARABIC </w:instrText>
                        </w:r>
                        <w:r>
                          <w:fldChar w:fldCharType="separate"/>
                        </w:r>
                        <w:r>
                          <w:rPr>
                            <w:noProof/>
                          </w:rPr>
                          <w:t>2</w:t>
                        </w:r>
                        <w:r>
                          <w:fldChar w:fldCharType="end"/>
                        </w:r>
                        <w:bookmarkEnd w:id="7"/>
                        <w:r>
                          <w:t>: ACF and PACF of Sales Data</w:t>
                        </w:r>
                        <w:bookmarkEnd w:id="6"/>
                      </w:p>
                    </w:txbxContent>
                  </v:textbox>
                </v:shape>
                <w10:wrap type="tight" anchorx="margin"/>
              </v:group>
            </w:pict>
          </mc:Fallback>
        </mc:AlternateContent>
      </w:r>
      <w:r w:rsidR="00A4545C" w:rsidRPr="00841DFD">
        <w:t xml:space="preserve">Upon initial examination of the </w:t>
      </w:r>
      <w:r w:rsidR="00B1365D" w:rsidRPr="00841DFD">
        <w:t xml:space="preserve">sales data </w:t>
      </w:r>
      <w:r w:rsidR="00A4545C" w:rsidRPr="00841DFD">
        <w:t>time</w:t>
      </w:r>
      <w:r w:rsidR="00B1365D" w:rsidRPr="00841DFD">
        <w:t xml:space="preserve"> </w:t>
      </w:r>
      <w:r w:rsidR="00A4545C" w:rsidRPr="00841DFD">
        <w:t>series</w:t>
      </w:r>
      <w:r w:rsidR="00B1365D" w:rsidRPr="00841DFD">
        <w:t xml:space="preserve"> (</w:t>
      </w:r>
      <w:r w:rsidR="00B1365D" w:rsidRPr="00841DFD">
        <w:fldChar w:fldCharType="begin"/>
      </w:r>
      <w:r w:rsidR="00B1365D" w:rsidRPr="00841DFD">
        <w:instrText xml:space="preserve"> REF _Ref512810096 \h </w:instrText>
      </w:r>
      <w:r w:rsidR="00841DFD" w:rsidRPr="00841DFD">
        <w:instrText xml:space="preserve"> \* MERGEFORMAT </w:instrText>
      </w:r>
      <w:r w:rsidR="00B1365D" w:rsidRPr="00841DFD">
        <w:fldChar w:fldCharType="separate"/>
      </w:r>
      <w:r w:rsidRPr="00841DFD">
        <w:t xml:space="preserve">Figure </w:t>
      </w:r>
      <w:r w:rsidRPr="00841DFD">
        <w:rPr>
          <w:noProof/>
        </w:rPr>
        <w:t>1</w:t>
      </w:r>
      <w:r w:rsidR="00B1365D" w:rsidRPr="00841DFD">
        <w:fldChar w:fldCharType="end"/>
      </w:r>
      <w:r w:rsidR="00B1365D" w:rsidRPr="00841DFD">
        <w:t>)</w:t>
      </w:r>
      <w:r w:rsidR="00A4545C" w:rsidRPr="00841DFD">
        <w:t xml:space="preserve">, there appears to be both a seasonality and mostly linear trend to the data, up until about 175 months. </w:t>
      </w:r>
      <w:r w:rsidR="00B1365D" w:rsidRPr="00841DFD">
        <w:t>Examining the ACF and PACF (</w:t>
      </w:r>
      <w:r w:rsidR="00B1365D" w:rsidRPr="00841DFD">
        <w:fldChar w:fldCharType="begin"/>
      </w:r>
      <w:r w:rsidR="00B1365D" w:rsidRPr="00841DFD">
        <w:instrText xml:space="preserve"> REF _Ref512810108 \h </w:instrText>
      </w:r>
      <w:r w:rsidR="00841DFD" w:rsidRPr="00841DFD">
        <w:instrText xml:space="preserve"> \* MERGEFORMAT </w:instrText>
      </w:r>
      <w:r w:rsidR="00B1365D" w:rsidRPr="00841DFD">
        <w:fldChar w:fldCharType="separate"/>
      </w:r>
      <w:r w:rsidRPr="00841DFD">
        <w:t xml:space="preserve">Figure </w:t>
      </w:r>
      <w:r w:rsidRPr="00841DFD">
        <w:rPr>
          <w:noProof/>
        </w:rPr>
        <w:t>2</w:t>
      </w:r>
      <w:r w:rsidR="00B1365D" w:rsidRPr="00841DFD">
        <w:fldChar w:fldCharType="end"/>
      </w:r>
      <w:r w:rsidR="00B1365D" w:rsidRPr="00841DFD">
        <w:t>) for the data reveals that a 1</w:t>
      </w:r>
      <w:r w:rsidR="00B1365D" w:rsidRPr="00841DFD">
        <w:rPr>
          <w:vertAlign w:val="superscript"/>
        </w:rPr>
        <w:t>st</w:t>
      </w:r>
      <w:r w:rsidR="00B1365D" w:rsidRPr="00841DFD">
        <w:t xml:space="preserve"> or 2</w:t>
      </w:r>
      <w:r w:rsidR="00B1365D" w:rsidRPr="00841DFD">
        <w:rPr>
          <w:vertAlign w:val="superscript"/>
        </w:rPr>
        <w:t>nd</w:t>
      </w:r>
      <w:r w:rsidR="00B1365D" w:rsidRPr="00841DFD">
        <w:t xml:space="preserve"> order AR model with a possible AR seasonality at 12 and 24 months. Working from the assumption that the seasonality is yearly, multiple trend estimation methods were used to calculate and remove the trend from the data. </w:t>
      </w:r>
    </w:p>
    <w:p w14:paraId="2A2CE282" w14:textId="4C1F68C8" w:rsidR="00BB6201" w:rsidRPr="00841DFD" w:rsidRDefault="00BB6201" w:rsidP="00B509B6">
      <w:r w:rsidRPr="00841DFD">
        <w:rPr>
          <w:noProof/>
        </w:rPr>
        <mc:AlternateContent>
          <mc:Choice Requires="wpg">
            <w:drawing>
              <wp:anchor distT="0" distB="0" distL="114300" distR="114300" simplePos="0" relativeHeight="251676672" behindDoc="0" locked="0" layoutInCell="1" allowOverlap="0" wp14:anchorId="21FBE159" wp14:editId="30EF75FC">
                <wp:simplePos x="0" y="0"/>
                <wp:positionH relativeFrom="margin">
                  <wp:align>right</wp:align>
                </wp:positionH>
                <wp:positionV relativeFrom="paragraph">
                  <wp:posOffset>2724150</wp:posOffset>
                </wp:positionV>
                <wp:extent cx="3657600" cy="2386330"/>
                <wp:effectExtent l="0" t="0" r="0" b="0"/>
                <wp:wrapTight wrapText="bothSides">
                  <wp:wrapPolygon edited="0">
                    <wp:start x="0" y="0"/>
                    <wp:lineTo x="0" y="21382"/>
                    <wp:lineTo x="21488" y="21382"/>
                    <wp:lineTo x="21488"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3657600" cy="2386330"/>
                          <a:chOff x="0" y="298"/>
                          <a:chExt cx="3657600" cy="2385597"/>
                        </a:xfrm>
                      </wpg:grpSpPr>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298"/>
                            <a:ext cx="3649345" cy="2049819"/>
                          </a:xfrm>
                          <a:prstGeom prst="rect">
                            <a:avLst/>
                          </a:prstGeom>
                        </pic:spPr>
                      </pic:pic>
                      <wps:wsp>
                        <wps:cNvPr id="14" name="Text Box 14"/>
                        <wps:cNvSpPr txBox="1"/>
                        <wps:spPr>
                          <a:xfrm>
                            <a:off x="0" y="2098240"/>
                            <a:ext cx="3657600" cy="287655"/>
                          </a:xfrm>
                          <a:prstGeom prst="rect">
                            <a:avLst/>
                          </a:prstGeom>
                          <a:solidFill>
                            <a:prstClr val="white"/>
                          </a:solidFill>
                          <a:ln>
                            <a:noFill/>
                          </a:ln>
                        </wps:spPr>
                        <wps:txbx>
                          <w:txbxContent>
                            <w:p w14:paraId="03425F11" w14:textId="5B77936D" w:rsidR="0032068D" w:rsidRPr="0017645A" w:rsidRDefault="0032068D" w:rsidP="00BB6201">
                              <w:pPr>
                                <w:pStyle w:val="Caption"/>
                                <w:rPr>
                                  <w:noProof/>
                                  <w:sz w:val="24"/>
                                  <w:szCs w:val="24"/>
                                </w:rPr>
                              </w:pPr>
                              <w:bookmarkStart w:id="8" w:name="_Ref512810602"/>
                              <w:r>
                                <w:t xml:space="preserve">Figure </w:t>
                              </w:r>
                              <w:r>
                                <w:fldChar w:fldCharType="begin"/>
                              </w:r>
                              <w:r>
                                <w:instrText xml:space="preserve"> SEQ Figure \* ARABIC </w:instrText>
                              </w:r>
                              <w:r>
                                <w:fldChar w:fldCharType="separate"/>
                              </w:r>
                              <w:r>
                                <w:rPr>
                                  <w:noProof/>
                                </w:rPr>
                                <w:t>3</w:t>
                              </w:r>
                              <w:r>
                                <w:fldChar w:fldCharType="end"/>
                              </w:r>
                              <w:bookmarkEnd w:id="8"/>
                              <w:r>
                                <w:t>: Data Trends Assuming 12 Month Seasonality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1FBE159" id="Group 18" o:spid="_x0000_s1032" style="position:absolute;left:0;text-align:left;margin-left:236.8pt;margin-top:214.5pt;width:4in;height:187.9pt;z-index:251676672;mso-position-horizontal:right;mso-position-horizontal-relative:margin;mso-width-relative:margin;mso-height-relative:margin" coordorigin=",2" coordsize="36576,23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" o:allowoverlap="f">
                <v:shape id="Picture 13" o:spid="_x0000_s1033" type="#_x0000_t75" style="position:absolute;top:2;width:36493;height:20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">
                  <v:imagedata r:id="rId14" o:title=""/>
                </v:shape>
                <v:shape id="Text Box 14" o:spid="_x0000_s1034" type="#_x0000_t202" style="position:absolute;top:20982;width:3657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03425F11" w14:textId="5B77936D" w:rsidR="0032068D" w:rsidRPr="0017645A" w:rsidRDefault="0032068D" w:rsidP="00BB6201">
                        <w:pPr>
                          <w:pStyle w:val="Caption"/>
                          <w:rPr>
                            <w:noProof/>
                            <w:sz w:val="24"/>
                            <w:szCs w:val="24"/>
                          </w:rPr>
                        </w:pPr>
                        <w:bookmarkStart w:id="9" w:name="_Ref512810602"/>
                        <w:r>
                          <w:t xml:space="preserve">Figure </w:t>
                        </w:r>
                        <w:r>
                          <w:fldChar w:fldCharType="begin"/>
                        </w:r>
                        <w:r>
                          <w:instrText xml:space="preserve"> SEQ Figure \* ARABIC </w:instrText>
                        </w:r>
                        <w:r>
                          <w:fldChar w:fldCharType="separate"/>
                        </w:r>
                        <w:r>
                          <w:rPr>
                            <w:noProof/>
                          </w:rPr>
                          <w:t>3</w:t>
                        </w:r>
                        <w:r>
                          <w:fldChar w:fldCharType="end"/>
                        </w:r>
                        <w:bookmarkEnd w:id="9"/>
                        <w:r>
                          <w:t>: Data Trends Assuming 12 Month Seasonality</w:t>
                        </w:r>
                      </w:p>
                    </w:txbxContent>
                  </v:textbox>
                </v:shape>
                <w10:wrap type="tight" anchorx="margin"/>
              </v:group>
            </w:pict>
          </mc:Fallback>
        </mc:AlternateContent>
      </w:r>
      <w:r w:rsidR="00B1365D" w:rsidRPr="00841DFD">
        <w:t xml:space="preserve">As shown in </w:t>
      </w:r>
      <w:r w:rsidR="00B1365D" w:rsidRPr="00841DFD">
        <w:fldChar w:fldCharType="begin"/>
      </w:r>
      <w:r w:rsidR="00B1365D" w:rsidRPr="00841DFD">
        <w:instrText xml:space="preserve"> REF _Ref512810602 \h </w:instrText>
      </w:r>
      <w:r w:rsidR="00841DFD" w:rsidRPr="00841DFD">
        <w:instrText xml:space="preserve"> \* MERGEFORMAT </w:instrText>
      </w:r>
      <w:r w:rsidR="00B1365D" w:rsidRPr="00841DFD">
        <w:fldChar w:fldCharType="separate"/>
      </w:r>
      <w:r w:rsidRPr="00841DFD">
        <w:t xml:space="preserve">Figure </w:t>
      </w:r>
      <w:r w:rsidRPr="00841DFD">
        <w:rPr>
          <w:noProof/>
        </w:rPr>
        <w:t>3</w:t>
      </w:r>
      <w:r w:rsidR="00B1365D" w:rsidRPr="00841DFD">
        <w:fldChar w:fldCharType="end"/>
      </w:r>
      <w:r w:rsidR="00B1365D" w:rsidRPr="00841DFD">
        <w:t>, the da</w:t>
      </w:r>
      <w:r w:rsidRPr="00841DFD">
        <w:rPr>
          <w:noProof/>
        </w:rPr>
        <w:t xml:space="preserve"> </w:t>
      </w:r>
      <w:r w:rsidRPr="00841DFD">
        <w:t xml:space="preserve"> </w:t>
      </w:r>
      <w:r w:rsidR="00B1365D" w:rsidRPr="00841DFD">
        <w:t>ta trend was calculated using Fractional Smoothing, Exponential Smoothing, Additive Decomposition, and Multiplicative Decomposition</w:t>
      </w:r>
      <w:r w:rsidR="00E57EA1" w:rsidRPr="00841DFD">
        <w:t>. These calculated trends, along with 12</w:t>
      </w:r>
      <w:r w:rsidR="00E57EA1" w:rsidRPr="00841DFD">
        <w:rPr>
          <w:vertAlign w:val="superscript"/>
        </w:rPr>
        <w:t>th</w:t>
      </w:r>
      <w:r w:rsidR="00E57EA1" w:rsidRPr="00841DFD">
        <w:t xml:space="preserve"> and 1</w:t>
      </w:r>
      <w:r w:rsidR="00E57EA1" w:rsidRPr="00841DFD">
        <w:rPr>
          <w:vertAlign w:val="superscript"/>
        </w:rPr>
        <w:t>st</w:t>
      </w:r>
      <w:r w:rsidR="00E57EA1" w:rsidRPr="00841DFD">
        <w:t xml:space="preserve"> differencing, were used to detrend the time series data and perform further analysis. </w:t>
      </w:r>
      <w:r w:rsidR="00E57EA1" w:rsidRPr="00841DFD">
        <w:fldChar w:fldCharType="begin"/>
      </w:r>
      <w:r w:rsidR="00E57EA1" w:rsidRPr="00841DFD">
        <w:instrText xml:space="preserve"> REF _Ref512811430 \h </w:instrText>
      </w:r>
      <w:r w:rsidR="00841DFD" w:rsidRPr="00841DFD">
        <w:instrText xml:space="preserve"> \* MERGEFORMAT </w:instrText>
      </w:r>
      <w:r w:rsidR="00E57EA1" w:rsidRPr="00841DFD">
        <w:fldChar w:fldCharType="separate"/>
      </w:r>
      <w:r w:rsidRPr="00841DFD">
        <w:t xml:space="preserve">Figure </w:t>
      </w:r>
      <w:r w:rsidRPr="00841DFD">
        <w:rPr>
          <w:noProof/>
        </w:rPr>
        <w:t>4</w:t>
      </w:r>
      <w:r w:rsidR="00E57EA1" w:rsidRPr="00841DFD">
        <w:fldChar w:fldCharType="end"/>
      </w:r>
      <w:r w:rsidR="00E57EA1" w:rsidRPr="00841DFD">
        <w:t xml:space="preserve"> displays these detrended time series plots.  As one can see, the Fractional, Multiplicative, and Additive smoothing methods produced similar results, the Exponential smoothing seems to have </w:t>
      </w:r>
      <w:proofErr w:type="spellStart"/>
      <w:r w:rsidR="00E57EA1" w:rsidRPr="00841DFD">
        <w:t>faired</w:t>
      </w:r>
      <w:proofErr w:type="spellEnd"/>
      <w:r w:rsidR="00E57EA1" w:rsidRPr="00841DFD">
        <w:t xml:space="preserve"> the worst as it seems to have potentially tried to overfit the trend based on the trendline in </w:t>
      </w:r>
      <w:r w:rsidR="00E57EA1" w:rsidRPr="00841DFD">
        <w:lastRenderedPageBreak/>
        <w:fldChar w:fldCharType="begin"/>
      </w:r>
      <w:r w:rsidR="00E57EA1" w:rsidRPr="00841DFD">
        <w:instrText xml:space="preserve"> REF _Ref512810602 \h </w:instrText>
      </w:r>
      <w:r w:rsidR="00841DFD" w:rsidRPr="00841DFD">
        <w:instrText xml:space="preserve"> \* MERGEFORMAT </w:instrText>
      </w:r>
      <w:r w:rsidR="00E57EA1" w:rsidRPr="00841DFD">
        <w:fldChar w:fldCharType="separate"/>
      </w:r>
      <w:r w:rsidRPr="00841DFD">
        <w:t xml:space="preserve">Figure </w:t>
      </w:r>
      <w:r w:rsidRPr="00841DFD">
        <w:rPr>
          <w:noProof/>
        </w:rPr>
        <w:t>3</w:t>
      </w:r>
      <w:r w:rsidR="00E57EA1" w:rsidRPr="00841DFD">
        <w:fldChar w:fldCharType="end"/>
      </w:r>
      <w:r w:rsidR="00E57EA1" w:rsidRPr="00841DFD">
        <w:t xml:space="preserve">. Finally, examining the data detrended </w:t>
      </w:r>
      <w:r w:rsidRPr="00841DFD">
        <w:rPr>
          <w:noProof/>
        </w:rPr>
        <mc:AlternateContent>
          <mc:Choice Requires="wpg">
            <w:drawing>
              <wp:anchor distT="0" distB="0" distL="114300" distR="114300" simplePos="0" relativeHeight="251678720" behindDoc="0" locked="0" layoutInCell="1" allowOverlap="0" wp14:anchorId="6F43F991" wp14:editId="105DB70D">
                <wp:simplePos x="0" y="0"/>
                <wp:positionH relativeFrom="margin">
                  <wp:align>left</wp:align>
                </wp:positionH>
                <wp:positionV relativeFrom="paragraph">
                  <wp:posOffset>0</wp:posOffset>
                </wp:positionV>
                <wp:extent cx="3657600" cy="2385695"/>
                <wp:effectExtent l="0" t="0" r="0" b="0"/>
                <wp:wrapTight wrapText="bothSides">
                  <wp:wrapPolygon edited="0">
                    <wp:start x="0" y="0"/>
                    <wp:lineTo x="0" y="21387"/>
                    <wp:lineTo x="21488" y="21387"/>
                    <wp:lineTo x="21488"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3657600" cy="2385695"/>
                          <a:chOff x="0" y="298"/>
                          <a:chExt cx="3657600" cy="2385065"/>
                        </a:xfrm>
                      </wpg:grpSpPr>
                      <pic:pic xmlns:pic="http://schemas.openxmlformats.org/drawingml/2006/picture">
                        <pic:nvPicPr>
                          <pic:cNvPr id="26" name="Picture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98"/>
                            <a:ext cx="3649345" cy="2049819"/>
                          </a:xfrm>
                          <a:prstGeom prst="rect">
                            <a:avLst/>
                          </a:prstGeom>
                        </pic:spPr>
                      </pic:pic>
                      <wps:wsp>
                        <wps:cNvPr id="27" name="Text Box 27"/>
                        <wps:cNvSpPr txBox="1"/>
                        <wps:spPr>
                          <a:xfrm>
                            <a:off x="0" y="2097760"/>
                            <a:ext cx="3657600" cy="287603"/>
                          </a:xfrm>
                          <a:prstGeom prst="rect">
                            <a:avLst/>
                          </a:prstGeom>
                          <a:solidFill>
                            <a:prstClr val="white"/>
                          </a:solidFill>
                          <a:ln>
                            <a:noFill/>
                          </a:ln>
                        </wps:spPr>
                        <wps:txbx>
                          <w:txbxContent>
                            <w:p w14:paraId="2DAABFD1" w14:textId="34908359" w:rsidR="0032068D" w:rsidRPr="0017645A" w:rsidRDefault="0032068D" w:rsidP="00BB6201">
                              <w:pPr>
                                <w:pStyle w:val="Caption"/>
                                <w:rPr>
                                  <w:noProof/>
                                  <w:sz w:val="24"/>
                                  <w:szCs w:val="24"/>
                                </w:rPr>
                              </w:pPr>
                              <w:bookmarkStart w:id="10" w:name="_Ref512811430"/>
                              <w:r>
                                <w:t xml:space="preserve">Figure </w:t>
                              </w:r>
                              <w:r>
                                <w:fldChar w:fldCharType="begin"/>
                              </w:r>
                              <w:r>
                                <w:instrText xml:space="preserve"> SEQ Figure \* ARABIC </w:instrText>
                              </w:r>
                              <w:r>
                                <w:fldChar w:fldCharType="separate"/>
                              </w:r>
                              <w:r>
                                <w:rPr>
                                  <w:noProof/>
                                </w:rPr>
                                <w:t>4</w:t>
                              </w:r>
                              <w:r>
                                <w:fldChar w:fldCharType="end"/>
                              </w:r>
                              <w:bookmarkEnd w:id="10"/>
                              <w:r>
                                <w:t>: Detrended Data Assuming 12 Month Seasonality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F43F991" id="Group 25" o:spid="_x0000_s1035" style="position:absolute;left:0;text-align:left;margin-left:0;margin-top:0;width:4in;height:187.85pt;z-index:251678720;mso-position-horizontal:left;mso-position-horizontal-relative:margin;mso-width-relative:margin;mso-height-relative:margin" coordorigin=",2" coordsize="3657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" o:allowoverlap="f">
                <v:shape id="Picture 26" o:spid="_x0000_s1036" type="#_x0000_t75" style="position:absolute;top:2;width:36493;height:20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">
                  <v:imagedata r:id="rId16" o:title=""/>
                </v:shape>
                <v:shape id="Text Box 27" o:spid="_x0000_s1037" type="#_x0000_t202" style="position:absolute;top:20977;width:3657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2DAABFD1" w14:textId="34908359" w:rsidR="0032068D" w:rsidRPr="0017645A" w:rsidRDefault="0032068D" w:rsidP="00BB6201">
                        <w:pPr>
                          <w:pStyle w:val="Caption"/>
                          <w:rPr>
                            <w:noProof/>
                            <w:sz w:val="24"/>
                            <w:szCs w:val="24"/>
                          </w:rPr>
                        </w:pPr>
                        <w:bookmarkStart w:id="11" w:name="_Ref512811430"/>
                        <w:r>
                          <w:t xml:space="preserve">Figure </w:t>
                        </w:r>
                        <w:r>
                          <w:fldChar w:fldCharType="begin"/>
                        </w:r>
                        <w:r>
                          <w:instrText xml:space="preserve"> SEQ Figure \* ARABIC </w:instrText>
                        </w:r>
                        <w:r>
                          <w:fldChar w:fldCharType="separate"/>
                        </w:r>
                        <w:r>
                          <w:rPr>
                            <w:noProof/>
                          </w:rPr>
                          <w:t>4</w:t>
                        </w:r>
                        <w:r>
                          <w:fldChar w:fldCharType="end"/>
                        </w:r>
                        <w:bookmarkEnd w:id="11"/>
                        <w:r>
                          <w:t>: Detrended Data Assuming 12 Month Seasonality</w:t>
                        </w:r>
                      </w:p>
                    </w:txbxContent>
                  </v:textbox>
                </v:shape>
                <w10:wrap type="tight" anchorx="margin"/>
              </v:group>
            </w:pict>
          </mc:Fallback>
        </mc:AlternateContent>
      </w:r>
      <w:r w:rsidR="00E57EA1" w:rsidRPr="00841DFD">
        <w:t>using the 12</w:t>
      </w:r>
      <w:r w:rsidR="00E57EA1" w:rsidRPr="00841DFD">
        <w:rPr>
          <w:vertAlign w:val="superscript"/>
        </w:rPr>
        <w:t>th</w:t>
      </w:r>
      <w:r w:rsidR="00E57EA1" w:rsidRPr="00841DFD">
        <w:t xml:space="preserve"> and 1</w:t>
      </w:r>
      <w:r w:rsidR="00E57EA1" w:rsidRPr="00841DFD">
        <w:rPr>
          <w:vertAlign w:val="superscript"/>
        </w:rPr>
        <w:t>st</w:t>
      </w:r>
      <w:r w:rsidR="00E57EA1" w:rsidRPr="00841DFD">
        <w:t xml:space="preserve"> differencing methods (displayed in </w:t>
      </w:r>
      <w:r w:rsidR="00E57EA1" w:rsidRPr="00841DFD">
        <w:fldChar w:fldCharType="begin"/>
      </w:r>
      <w:r w:rsidR="00E57EA1" w:rsidRPr="00841DFD">
        <w:instrText xml:space="preserve"> REF _Ref512812031 \h </w:instrText>
      </w:r>
      <w:r w:rsidR="00841DFD" w:rsidRPr="00841DFD">
        <w:instrText xml:space="preserve"> \* MERGEFORMAT </w:instrText>
      </w:r>
      <w:r w:rsidR="00E57EA1" w:rsidRPr="00841DFD">
        <w:fldChar w:fldCharType="separate"/>
      </w:r>
      <w:r w:rsidRPr="00841DFD">
        <w:t xml:space="preserve">Figure </w:t>
      </w:r>
      <w:r w:rsidRPr="00841DFD">
        <w:rPr>
          <w:noProof/>
        </w:rPr>
        <w:t>5</w:t>
      </w:r>
      <w:r w:rsidR="00E57EA1" w:rsidRPr="00841DFD">
        <w:fldChar w:fldCharType="end"/>
      </w:r>
      <w:r w:rsidR="00E57EA1" w:rsidRPr="00841DFD">
        <w:t>).</w:t>
      </w:r>
    </w:p>
    <w:p w14:paraId="0DC40B25" w14:textId="63C04F7C" w:rsidR="00184453" w:rsidRPr="00841DFD" w:rsidRDefault="00BB6201" w:rsidP="00BB6201">
      <w:pPr>
        <w:ind w:firstLine="0"/>
      </w:pPr>
      <w:r w:rsidRPr="00841DFD">
        <w:rPr>
          <w:noProof/>
        </w:rPr>
        <mc:AlternateContent>
          <mc:Choice Requires="wpg">
            <w:drawing>
              <wp:anchor distT="0" distB="0" distL="114300" distR="114300" simplePos="0" relativeHeight="251680768" behindDoc="0" locked="0" layoutInCell="1" allowOverlap="0" wp14:anchorId="600E3C10" wp14:editId="38A9483A">
                <wp:simplePos x="0" y="0"/>
                <wp:positionH relativeFrom="margin">
                  <wp:align>left</wp:align>
                </wp:positionH>
                <wp:positionV relativeFrom="paragraph">
                  <wp:posOffset>1357630</wp:posOffset>
                </wp:positionV>
                <wp:extent cx="3657600" cy="2384425"/>
                <wp:effectExtent l="0" t="0" r="0" b="0"/>
                <wp:wrapTight wrapText="bothSides">
                  <wp:wrapPolygon edited="0">
                    <wp:start x="0" y="0"/>
                    <wp:lineTo x="0" y="21399"/>
                    <wp:lineTo x="21488" y="21399"/>
                    <wp:lineTo x="21488" y="0"/>
                    <wp:lineTo x="0" y="0"/>
                  </wp:wrapPolygon>
                </wp:wrapTight>
                <wp:docPr id="31" name="Group 31"/>
                <wp:cNvGraphicFramePr/>
                <a:graphic xmlns:a="http://schemas.openxmlformats.org/drawingml/2006/main">
                  <a:graphicData uri="http://schemas.microsoft.com/office/word/2010/wordprocessingGroup">
                    <wpg:wgp>
                      <wpg:cNvGrpSpPr/>
                      <wpg:grpSpPr>
                        <a:xfrm>
                          <a:off x="0" y="0"/>
                          <a:ext cx="3657600" cy="2384425"/>
                          <a:chOff x="0" y="426"/>
                          <a:chExt cx="3657600" cy="2383805"/>
                        </a:xfrm>
                      </wpg:grpSpPr>
                      <pic:pic xmlns:pic="http://schemas.openxmlformats.org/drawingml/2006/picture">
                        <pic:nvPicPr>
                          <pic:cNvPr id="32" name="Picture 3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426"/>
                            <a:ext cx="3649345" cy="2049563"/>
                          </a:xfrm>
                          <a:prstGeom prst="rect">
                            <a:avLst/>
                          </a:prstGeom>
                        </pic:spPr>
                      </pic:pic>
                      <wps:wsp>
                        <wps:cNvPr id="33" name="Text Box 33"/>
                        <wps:cNvSpPr txBox="1"/>
                        <wps:spPr>
                          <a:xfrm>
                            <a:off x="0" y="2096664"/>
                            <a:ext cx="3657600" cy="287567"/>
                          </a:xfrm>
                          <a:prstGeom prst="rect">
                            <a:avLst/>
                          </a:prstGeom>
                          <a:solidFill>
                            <a:prstClr val="white"/>
                          </a:solidFill>
                          <a:ln>
                            <a:noFill/>
                          </a:ln>
                        </wps:spPr>
                        <wps:txbx>
                          <w:txbxContent>
                            <w:p w14:paraId="38DBE109" w14:textId="18FB2987" w:rsidR="0032068D" w:rsidRPr="0017645A" w:rsidRDefault="0032068D" w:rsidP="00BB6201">
                              <w:pPr>
                                <w:pStyle w:val="Caption"/>
                                <w:rPr>
                                  <w:noProof/>
                                  <w:sz w:val="24"/>
                                  <w:szCs w:val="24"/>
                                </w:rPr>
                              </w:pPr>
                              <w:bookmarkStart w:id="12" w:name="_Ref512812031"/>
                              <w:r>
                                <w:t xml:space="preserve">Figure </w:t>
                              </w:r>
                              <w:r>
                                <w:fldChar w:fldCharType="begin"/>
                              </w:r>
                              <w:r>
                                <w:instrText xml:space="preserve"> SEQ Figure \* ARABIC </w:instrText>
                              </w:r>
                              <w:r>
                                <w:fldChar w:fldCharType="separate"/>
                              </w:r>
                              <w:r>
                                <w:rPr>
                                  <w:noProof/>
                                </w:rPr>
                                <w:t>5</w:t>
                              </w:r>
                              <w:r>
                                <w:fldChar w:fldCharType="end"/>
                              </w:r>
                              <w:bookmarkEnd w:id="12"/>
                              <w:r>
                                <w:t>: Differenced Time 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00E3C10" id="Group 31" o:spid="_x0000_s1038" style="position:absolute;margin-left:0;margin-top:106.9pt;width:4in;height:187.75pt;z-index:251680768;mso-position-horizontal:left;mso-position-horizontal-relative:margin;mso-width-relative:margin;mso-height-relative:margin" coordorigin=",4" coordsize="36576,23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" o:allowoverlap="f">
                <v:shape id="Picture 32" o:spid="_x0000_s1039" type="#_x0000_t75" style="position:absolute;top:4;width:36493;height:20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">
                  <v:imagedata r:id="rId18" o:title=""/>
                </v:shape>
                <v:shape id="Text Box 33" o:spid="_x0000_s1040" type="#_x0000_t202" style="position:absolute;top:20966;width:3657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" stroked="f">
                  <v:textbox style="mso-fit-shape-to-text:t" inset="0,0,0,0">
                    <w:txbxContent>
                      <w:p w14:paraId="38DBE109" w14:textId="18FB2987" w:rsidR="0032068D" w:rsidRPr="0017645A" w:rsidRDefault="0032068D" w:rsidP="00BB6201">
                        <w:pPr>
                          <w:pStyle w:val="Caption"/>
                          <w:rPr>
                            <w:noProof/>
                            <w:sz w:val="24"/>
                            <w:szCs w:val="24"/>
                          </w:rPr>
                        </w:pPr>
                        <w:bookmarkStart w:id="13" w:name="_Ref512812031"/>
                        <w:r>
                          <w:t xml:space="preserve">Figure </w:t>
                        </w:r>
                        <w:r>
                          <w:fldChar w:fldCharType="begin"/>
                        </w:r>
                        <w:r>
                          <w:instrText xml:space="preserve"> SEQ Figure \* ARABIC </w:instrText>
                        </w:r>
                        <w:r>
                          <w:fldChar w:fldCharType="separate"/>
                        </w:r>
                        <w:r>
                          <w:rPr>
                            <w:noProof/>
                          </w:rPr>
                          <w:t>5</w:t>
                        </w:r>
                        <w:r>
                          <w:fldChar w:fldCharType="end"/>
                        </w:r>
                        <w:bookmarkEnd w:id="13"/>
                        <w:r>
                          <w:t>: Differenced Time Series</w:t>
                        </w:r>
                      </w:p>
                    </w:txbxContent>
                  </v:textbox>
                </v:shape>
                <w10:wrap type="tight" anchorx="margin"/>
              </v:group>
            </w:pict>
          </mc:Fallback>
        </mc:AlternateContent>
      </w:r>
      <w:r w:rsidR="00E57EA1" w:rsidRPr="00841DFD">
        <w:t xml:space="preserve">The ACF and PACF of each of these detrended series were examined. The Fractional, Additive, and Multiplicative smoothing methods all produced very similar results; because of this only the series detrended using Additive Decomposition and the Differencing methods are displayed in Figures </w:t>
      </w:r>
      <w:r w:rsidR="00B509B6" w:rsidRPr="00841DFD">
        <w:fldChar w:fldCharType="begin"/>
      </w:r>
      <w:r w:rsidR="00B509B6" w:rsidRPr="00841DFD">
        <w:instrText xml:space="preserve"> REF _Ref512812333 \h </w:instrText>
      </w:r>
      <w:r w:rsidR="00841DFD" w:rsidRPr="00841DFD">
        <w:instrText xml:space="preserve"> \* MERGEFORMAT </w:instrText>
      </w:r>
      <w:r w:rsidR="00B509B6" w:rsidRPr="00841DFD">
        <w:fldChar w:fldCharType="separate"/>
      </w:r>
      <w:r w:rsidRPr="00841DFD">
        <w:t xml:space="preserve">Figure </w:t>
      </w:r>
      <w:r w:rsidRPr="00841DFD">
        <w:rPr>
          <w:noProof/>
        </w:rPr>
        <w:t>7</w:t>
      </w:r>
      <w:r w:rsidR="00B509B6" w:rsidRPr="00841DFD">
        <w:fldChar w:fldCharType="end"/>
      </w:r>
      <w:r w:rsidR="00B509B6" w:rsidRPr="00841DFD">
        <w:t xml:space="preserve"> and </w:t>
      </w:r>
      <w:r w:rsidR="00B509B6" w:rsidRPr="00841DFD">
        <w:fldChar w:fldCharType="begin"/>
      </w:r>
      <w:r w:rsidR="00B509B6" w:rsidRPr="00841DFD">
        <w:instrText xml:space="preserve"> REF _Ref512812335 \h </w:instrText>
      </w:r>
      <w:r w:rsidR="00841DFD" w:rsidRPr="00841DFD">
        <w:instrText xml:space="preserve"> \* MERGEFORMAT </w:instrText>
      </w:r>
      <w:r w:rsidR="00B509B6" w:rsidRPr="00841DFD">
        <w:fldChar w:fldCharType="separate"/>
      </w:r>
      <w:r w:rsidRPr="00841DFD">
        <w:t xml:space="preserve">Figure </w:t>
      </w:r>
      <w:r w:rsidRPr="00841DFD">
        <w:rPr>
          <w:noProof/>
        </w:rPr>
        <w:t>6</w:t>
      </w:r>
      <w:r w:rsidR="00B509B6" w:rsidRPr="00841DFD">
        <w:fldChar w:fldCharType="end"/>
      </w:r>
      <w:r w:rsidR="00B509B6" w:rsidRPr="00841DFD">
        <w:t xml:space="preserve">, respectively. From the ACF and PACF of the Additive Decomposition, there appears to be minor significant spikes in the early lags, but there is a significant spike at every year. The PACF shows significant spikes at 1 and 2 years. These patterns indicate potentially a SARIMA(1,1,1,2,1,4)[12] model. Examining the ACF plots for the Differenced Time Series, a potential model of SARIMA(1,1,0,1,1,0)[12] is indicated. </w:t>
      </w:r>
    </w:p>
    <w:p w14:paraId="68B9F89C" w14:textId="6F1087D7" w:rsidR="00BB6201" w:rsidRPr="00841DFD" w:rsidRDefault="00BB6201" w:rsidP="00E97523">
      <w:r w:rsidRPr="00841DFD">
        <w:rPr>
          <w:noProof/>
        </w:rPr>
        <mc:AlternateContent>
          <mc:Choice Requires="wpg">
            <w:drawing>
              <wp:anchor distT="0" distB="0" distL="114300" distR="114300" simplePos="0" relativeHeight="251684864" behindDoc="0" locked="0" layoutInCell="1" allowOverlap="0" wp14:anchorId="772834B9" wp14:editId="46B12EB8">
                <wp:simplePos x="0" y="0"/>
                <wp:positionH relativeFrom="margin">
                  <wp:posOffset>3429000</wp:posOffset>
                </wp:positionH>
                <wp:positionV relativeFrom="paragraph">
                  <wp:posOffset>705485</wp:posOffset>
                </wp:positionV>
                <wp:extent cx="3429000" cy="2283460"/>
                <wp:effectExtent l="0" t="0" r="0" b="2540"/>
                <wp:wrapTight wrapText="bothSides">
                  <wp:wrapPolygon edited="0">
                    <wp:start x="0" y="0"/>
                    <wp:lineTo x="0" y="21444"/>
                    <wp:lineTo x="21480" y="21444"/>
                    <wp:lineTo x="21480" y="0"/>
                    <wp:lineTo x="0" y="0"/>
                  </wp:wrapPolygon>
                </wp:wrapTight>
                <wp:docPr id="37" name="Group 3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429000" cy="2283460"/>
                          <a:chOff x="0" y="613"/>
                          <a:chExt cx="3657600" cy="2396844"/>
                        </a:xfrm>
                      </wpg:grpSpPr>
                      <pic:pic xmlns:pic="http://schemas.openxmlformats.org/drawingml/2006/picture">
                        <pic:nvPicPr>
                          <pic:cNvPr id="38" name="Picture 3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613"/>
                            <a:ext cx="3649345" cy="2049188"/>
                          </a:xfrm>
                          <a:prstGeom prst="rect">
                            <a:avLst/>
                          </a:prstGeom>
                        </pic:spPr>
                      </pic:pic>
                      <wps:wsp>
                        <wps:cNvPr id="39" name="Text Box 39"/>
                        <wps:cNvSpPr txBox="1"/>
                        <wps:spPr>
                          <a:xfrm>
                            <a:off x="0" y="2095553"/>
                            <a:ext cx="3657600" cy="301904"/>
                          </a:xfrm>
                          <a:prstGeom prst="rect">
                            <a:avLst/>
                          </a:prstGeom>
                          <a:solidFill>
                            <a:prstClr val="white"/>
                          </a:solidFill>
                          <a:ln>
                            <a:noFill/>
                          </a:ln>
                        </wps:spPr>
                        <wps:txbx>
                          <w:txbxContent>
                            <w:p w14:paraId="708928A2" w14:textId="6E6D52A3" w:rsidR="0032068D" w:rsidRPr="0017645A" w:rsidRDefault="0032068D" w:rsidP="00BB6201">
                              <w:pPr>
                                <w:pStyle w:val="Caption"/>
                                <w:rPr>
                                  <w:noProof/>
                                  <w:sz w:val="24"/>
                                  <w:szCs w:val="24"/>
                                </w:rPr>
                              </w:pPr>
                              <w:bookmarkStart w:id="14" w:name="_Ref512812335"/>
                              <w:r>
                                <w:t xml:space="preserve">Figure </w:t>
                              </w:r>
                              <w:r>
                                <w:fldChar w:fldCharType="begin"/>
                              </w:r>
                              <w:r>
                                <w:instrText xml:space="preserve"> SEQ Figure \* ARABIC </w:instrText>
                              </w:r>
                              <w:r>
                                <w:fldChar w:fldCharType="separate"/>
                              </w:r>
                              <w:r>
                                <w:rPr>
                                  <w:noProof/>
                                </w:rPr>
                                <w:t>6</w:t>
                              </w:r>
                              <w:r>
                                <w:fldChar w:fldCharType="end"/>
                              </w:r>
                              <w:bookmarkEnd w:id="14"/>
                              <w:r>
                                <w:t>: ACF and PACF of Differenced Time 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72834B9" id="Group 37" o:spid="_x0000_s1041" style="position:absolute;left:0;text-align:left;margin-left:270pt;margin-top:55.55pt;width:270pt;height:179.8pt;z-index:251684864;mso-position-horizontal-relative:margin;mso-width-relative:margin;mso-height-relative:margin" coordorigin=",6" coordsize="36576,23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" o:allowoverlap="f">
                <o:lock v:ext="edit" aspectratio="t"/>
                <v:shape id="Picture 38" o:spid="_x0000_s1042" type="#_x0000_t75" style="position:absolute;top:6;width:36493;height:20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">
                  <v:imagedata r:id="rId20" o:title=""/>
                </v:shape>
                <v:shape id="Text Box 39" o:spid="_x0000_s1043" type="#_x0000_t202" style="position:absolute;top:20955;width:36576;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708928A2" w14:textId="6E6D52A3" w:rsidR="0032068D" w:rsidRPr="0017645A" w:rsidRDefault="0032068D" w:rsidP="00BB6201">
                        <w:pPr>
                          <w:pStyle w:val="Caption"/>
                          <w:rPr>
                            <w:noProof/>
                            <w:sz w:val="24"/>
                            <w:szCs w:val="24"/>
                          </w:rPr>
                        </w:pPr>
                        <w:bookmarkStart w:id="15" w:name="_Ref512812335"/>
                        <w:r>
                          <w:t xml:space="preserve">Figure </w:t>
                        </w:r>
                        <w:r>
                          <w:fldChar w:fldCharType="begin"/>
                        </w:r>
                        <w:r>
                          <w:instrText xml:space="preserve"> SEQ Figure \* ARABIC </w:instrText>
                        </w:r>
                        <w:r>
                          <w:fldChar w:fldCharType="separate"/>
                        </w:r>
                        <w:r>
                          <w:rPr>
                            <w:noProof/>
                          </w:rPr>
                          <w:t>6</w:t>
                        </w:r>
                        <w:r>
                          <w:fldChar w:fldCharType="end"/>
                        </w:r>
                        <w:bookmarkEnd w:id="15"/>
                        <w:r>
                          <w:t>: ACF and PACF of Differenced Time Series</w:t>
                        </w:r>
                      </w:p>
                    </w:txbxContent>
                  </v:textbox>
                </v:shape>
                <w10:wrap type="tight" anchorx="margin"/>
              </v:group>
            </w:pict>
          </mc:Fallback>
        </mc:AlternateContent>
      </w:r>
      <w:r w:rsidRPr="00841DFD">
        <w:rPr>
          <w:noProof/>
        </w:rPr>
        <mc:AlternateContent>
          <mc:Choice Requires="wpg">
            <w:drawing>
              <wp:anchor distT="0" distB="0" distL="114300" distR="114300" simplePos="0" relativeHeight="251682816" behindDoc="0" locked="0" layoutInCell="1" allowOverlap="0" wp14:anchorId="11BA2484" wp14:editId="1C9746B7">
                <wp:simplePos x="0" y="0"/>
                <wp:positionH relativeFrom="margin">
                  <wp:posOffset>0</wp:posOffset>
                </wp:positionH>
                <wp:positionV relativeFrom="paragraph">
                  <wp:posOffset>715010</wp:posOffset>
                </wp:positionV>
                <wp:extent cx="3429000" cy="2283460"/>
                <wp:effectExtent l="0" t="0" r="0" b="2540"/>
                <wp:wrapTight wrapText="bothSides">
                  <wp:wrapPolygon edited="0">
                    <wp:start x="0" y="0"/>
                    <wp:lineTo x="0" y="21444"/>
                    <wp:lineTo x="21480" y="21444"/>
                    <wp:lineTo x="21480" y="0"/>
                    <wp:lineTo x="0" y="0"/>
                  </wp:wrapPolygon>
                </wp:wrapTight>
                <wp:docPr id="34" name="Group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429000" cy="2283460"/>
                          <a:chOff x="0" y="426"/>
                          <a:chExt cx="3657600" cy="2397586"/>
                        </a:xfrm>
                      </wpg:grpSpPr>
                      <pic:pic xmlns:pic="http://schemas.openxmlformats.org/drawingml/2006/picture">
                        <pic:nvPicPr>
                          <pic:cNvPr id="35" name="Picture 3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1958" y="426"/>
                            <a:ext cx="3645430" cy="2049563"/>
                          </a:xfrm>
                          <a:prstGeom prst="rect">
                            <a:avLst/>
                          </a:prstGeom>
                        </pic:spPr>
                      </pic:pic>
                      <wps:wsp>
                        <wps:cNvPr id="36" name="Text Box 36"/>
                        <wps:cNvSpPr txBox="1"/>
                        <wps:spPr>
                          <a:xfrm>
                            <a:off x="0" y="2095982"/>
                            <a:ext cx="3657600" cy="302030"/>
                          </a:xfrm>
                          <a:prstGeom prst="rect">
                            <a:avLst/>
                          </a:prstGeom>
                          <a:solidFill>
                            <a:prstClr val="white"/>
                          </a:solidFill>
                          <a:ln>
                            <a:noFill/>
                          </a:ln>
                        </wps:spPr>
                        <wps:txbx>
                          <w:txbxContent>
                            <w:p w14:paraId="093F8727" w14:textId="7AC7F13D" w:rsidR="0032068D" w:rsidRPr="0017645A" w:rsidRDefault="0032068D" w:rsidP="00BB6201">
                              <w:pPr>
                                <w:pStyle w:val="Caption"/>
                                <w:rPr>
                                  <w:noProof/>
                                  <w:sz w:val="24"/>
                                  <w:szCs w:val="24"/>
                                </w:rPr>
                              </w:pPr>
                              <w:bookmarkStart w:id="16" w:name="_Ref512812333"/>
                              <w:r>
                                <w:t xml:space="preserve">Figure </w:t>
                              </w:r>
                              <w:r>
                                <w:fldChar w:fldCharType="begin"/>
                              </w:r>
                              <w:r>
                                <w:instrText xml:space="preserve"> SEQ Figure \* ARABIC </w:instrText>
                              </w:r>
                              <w:r>
                                <w:fldChar w:fldCharType="separate"/>
                              </w:r>
                              <w:r>
                                <w:rPr>
                                  <w:noProof/>
                                </w:rPr>
                                <w:t>7</w:t>
                              </w:r>
                              <w:r>
                                <w:fldChar w:fldCharType="end"/>
                              </w:r>
                              <w:bookmarkEnd w:id="16"/>
                              <w:r>
                                <w:t>: ACF and PACF of Additive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1BA2484" id="Group 34" o:spid="_x0000_s1044" style="position:absolute;left:0;text-align:left;margin-left:0;margin-top:56.3pt;width:270pt;height:179.8pt;z-index:251682816;mso-position-horizontal-relative:margin;mso-width-relative:margin;mso-height-relative:margin" coordorigin=",4" coordsize="36576,23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" o:allowoverlap="f">
                <o:lock v:ext="edit" aspectratio="t"/>
                <v:shape id="Picture 35" o:spid="_x0000_s1045" type="#_x0000_t75" style="position:absolute;left:19;top:4;width:36454;height:20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">
                  <v:imagedata r:id="rId22" o:title=""/>
                </v:shape>
                <v:shape id="Text Box 36" o:spid="_x0000_s1046" type="#_x0000_t202" style="position:absolute;top:20959;width:3657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14:paraId="093F8727" w14:textId="7AC7F13D" w:rsidR="0032068D" w:rsidRPr="0017645A" w:rsidRDefault="0032068D" w:rsidP="00BB6201">
                        <w:pPr>
                          <w:pStyle w:val="Caption"/>
                          <w:rPr>
                            <w:noProof/>
                            <w:sz w:val="24"/>
                            <w:szCs w:val="24"/>
                          </w:rPr>
                        </w:pPr>
                        <w:bookmarkStart w:id="17" w:name="_Ref512812333"/>
                        <w:r>
                          <w:t xml:space="preserve">Figure </w:t>
                        </w:r>
                        <w:r>
                          <w:fldChar w:fldCharType="begin"/>
                        </w:r>
                        <w:r>
                          <w:instrText xml:space="preserve"> SEQ Figure \* ARABIC </w:instrText>
                        </w:r>
                        <w:r>
                          <w:fldChar w:fldCharType="separate"/>
                        </w:r>
                        <w:r>
                          <w:rPr>
                            <w:noProof/>
                          </w:rPr>
                          <w:t>7</w:t>
                        </w:r>
                        <w:r>
                          <w:fldChar w:fldCharType="end"/>
                        </w:r>
                        <w:bookmarkEnd w:id="17"/>
                        <w:r>
                          <w:t>: ACF and PACF of Additive Decomposition</w:t>
                        </w:r>
                      </w:p>
                    </w:txbxContent>
                  </v:textbox>
                </v:shape>
                <w10:wrap type="tight" anchorx="margin"/>
              </v:group>
            </w:pict>
          </mc:Fallback>
        </mc:AlternateContent>
      </w:r>
      <w:r w:rsidR="00B509B6" w:rsidRPr="00841DFD">
        <w:t>These models were tested along with a thorough inspection of other similar models</w:t>
      </w:r>
      <w:r w:rsidR="00926EB5" w:rsidRPr="00841DFD">
        <w:t xml:space="preserve"> and the results for their selection</w:t>
      </w:r>
      <w:r w:rsidR="00E97523" w:rsidRPr="00841DFD">
        <w:t xml:space="preserve"> </w:t>
      </w:r>
      <w:r w:rsidR="00926EB5" w:rsidRPr="00841DFD">
        <w:t>criteria are listed in</w:t>
      </w:r>
      <w:r w:rsidR="00B509B6" w:rsidRPr="00841DFD">
        <w:t xml:space="preserve"> </w:t>
      </w:r>
      <w:r w:rsidR="00926EB5" w:rsidRPr="00841DFD">
        <w:fldChar w:fldCharType="begin"/>
      </w:r>
      <w:r w:rsidR="00926EB5" w:rsidRPr="00841DFD">
        <w:instrText xml:space="preserve"> REF _Ref512813650 \h </w:instrText>
      </w:r>
      <w:r w:rsidR="00841DFD" w:rsidRPr="00841DFD">
        <w:instrText xml:space="preserve"> \* MERGEFORMAT </w:instrText>
      </w:r>
      <w:r w:rsidR="00926EB5" w:rsidRPr="00841DFD">
        <w:fldChar w:fldCharType="separate"/>
      </w:r>
      <w:r w:rsidRPr="00841DFD">
        <w:t xml:space="preserve">Table </w:t>
      </w:r>
      <w:r w:rsidRPr="00841DFD">
        <w:rPr>
          <w:noProof/>
        </w:rPr>
        <w:t>1</w:t>
      </w:r>
      <w:r w:rsidR="00926EB5" w:rsidRPr="00841DFD">
        <w:fldChar w:fldCharType="end"/>
      </w:r>
      <w:r w:rsidR="00B509B6" w:rsidRPr="00841DFD">
        <w:t>.</w:t>
      </w:r>
      <w:r w:rsidR="00926EB5" w:rsidRPr="00841DFD">
        <w:t xml:space="preserve"> The two best</w:t>
      </w:r>
      <w:r w:rsidR="00184453" w:rsidRPr="00841DFD">
        <w:t xml:space="preserve"> </w:t>
      </w:r>
      <w:r w:rsidR="00926EB5" w:rsidRPr="00841DFD">
        <w:t xml:space="preserve">models were selected for performing predictions, </w:t>
      </w:r>
      <w:r w:rsidRPr="00841DFD">
        <w:t xml:space="preserve"> </w:t>
      </w:r>
      <w:r w:rsidRPr="00841DFD">
        <w:rPr>
          <w:noProof/>
        </w:rPr>
        <w:lastRenderedPageBreak/>
        <mc:AlternateContent>
          <mc:Choice Requires="wpg">
            <w:drawing>
              <wp:anchor distT="0" distB="0" distL="114300" distR="114300" simplePos="0" relativeHeight="251666432" behindDoc="1" locked="0" layoutInCell="1" allowOverlap="0" wp14:anchorId="072C725A" wp14:editId="309F0F9B">
                <wp:simplePos x="0" y="0"/>
                <wp:positionH relativeFrom="margin">
                  <wp:align>left</wp:align>
                </wp:positionH>
                <wp:positionV relativeFrom="paragraph">
                  <wp:posOffset>0</wp:posOffset>
                </wp:positionV>
                <wp:extent cx="3648075" cy="1874520"/>
                <wp:effectExtent l="0" t="0" r="9525" b="0"/>
                <wp:wrapTight wrapText="bothSides">
                  <wp:wrapPolygon edited="0">
                    <wp:start x="0" y="0"/>
                    <wp:lineTo x="0" y="21293"/>
                    <wp:lineTo x="21544" y="21293"/>
                    <wp:lineTo x="21544"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3648075" cy="1874520"/>
                          <a:chOff x="0" y="0"/>
                          <a:chExt cx="3649345" cy="1871912"/>
                        </a:xfrm>
                      </wpg:grpSpPr>
                      <pic:pic xmlns:pic="http://schemas.openxmlformats.org/drawingml/2006/picture">
                        <pic:nvPicPr>
                          <pic:cNvPr id="45" name="Picture 4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238827"/>
                            <a:ext cx="3649345" cy="1633085"/>
                          </a:xfrm>
                          <a:prstGeom prst="rect">
                            <a:avLst/>
                          </a:prstGeom>
                        </pic:spPr>
                      </pic:pic>
                      <wps:wsp>
                        <wps:cNvPr id="1" name="Text Box 1"/>
                        <wps:cNvSpPr txBox="1"/>
                        <wps:spPr>
                          <a:xfrm>
                            <a:off x="0" y="0"/>
                            <a:ext cx="3649345" cy="228600"/>
                          </a:xfrm>
                          <a:prstGeom prst="rect">
                            <a:avLst/>
                          </a:prstGeom>
                          <a:solidFill>
                            <a:prstClr val="white"/>
                          </a:solidFill>
                          <a:ln>
                            <a:noFill/>
                          </a:ln>
                        </wps:spPr>
                        <wps:txbx>
                          <w:txbxContent>
                            <w:p w14:paraId="3195E25A" w14:textId="77777777" w:rsidR="0032068D" w:rsidRPr="00F545CB" w:rsidRDefault="0032068D" w:rsidP="00BB6201">
                              <w:pPr>
                                <w:pStyle w:val="Caption"/>
                                <w:rPr>
                                  <w:noProof/>
                                  <w:sz w:val="24"/>
                                  <w:szCs w:val="24"/>
                                </w:rPr>
                              </w:pPr>
                              <w:bookmarkStart w:id="18" w:name="_Ref512813650"/>
                              <w:r>
                                <w:t xml:space="preserve">Table </w:t>
                              </w:r>
                              <w:r>
                                <w:fldChar w:fldCharType="begin"/>
                              </w:r>
                              <w:r>
                                <w:instrText xml:space="preserve"> SEQ Table \* ARABIC </w:instrText>
                              </w:r>
                              <w:r>
                                <w:fldChar w:fldCharType="separate"/>
                              </w:r>
                              <w:r>
                                <w:rPr>
                                  <w:noProof/>
                                </w:rPr>
                                <w:t>1</w:t>
                              </w:r>
                              <w:r>
                                <w:fldChar w:fldCharType="end"/>
                              </w:r>
                              <w:bookmarkEnd w:id="18"/>
                              <w:r>
                                <w:t>: 12 Month Seasonal ARIMA Model Selection Criteria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2C725A" id="Group 47" o:spid="_x0000_s1047" style="position:absolute;left:0;text-align:left;margin-left:0;margin-top:0;width:287.25pt;height:147.6pt;z-index:-251650048;mso-position-horizontal:left;mso-position-horizontal-relative:margin;mso-width-relative:margin;mso-height-relative:margin" coordsize="36493,18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" o:allowoverlap="f">
                <v:shape id="Picture 45" o:spid="_x0000_s1048" type="#_x0000_t75" style="position:absolute;top:2388;width:36493;height:16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">
                  <v:imagedata r:id="rId24" o:title=""/>
                </v:shape>
                <v:shape id="Text Box 1" o:spid="_x0000_s1049" type="#_x0000_t202" style="position:absolute;width:3649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3195E25A" w14:textId="77777777" w:rsidR="0032068D" w:rsidRPr="00F545CB" w:rsidRDefault="0032068D" w:rsidP="00BB6201">
                        <w:pPr>
                          <w:pStyle w:val="Caption"/>
                          <w:rPr>
                            <w:noProof/>
                            <w:sz w:val="24"/>
                            <w:szCs w:val="24"/>
                          </w:rPr>
                        </w:pPr>
                        <w:bookmarkStart w:id="19" w:name="_Ref512813650"/>
                        <w:r>
                          <w:t xml:space="preserve">Table </w:t>
                        </w:r>
                        <w:r>
                          <w:fldChar w:fldCharType="begin"/>
                        </w:r>
                        <w:r>
                          <w:instrText xml:space="preserve"> SEQ Table \* ARABIC </w:instrText>
                        </w:r>
                        <w:r>
                          <w:fldChar w:fldCharType="separate"/>
                        </w:r>
                        <w:r>
                          <w:rPr>
                            <w:noProof/>
                          </w:rPr>
                          <w:t>1</w:t>
                        </w:r>
                        <w:r>
                          <w:fldChar w:fldCharType="end"/>
                        </w:r>
                        <w:bookmarkEnd w:id="19"/>
                        <w:r>
                          <w:t>: 12 Month Seasonal ARIMA Model Selection Criteria</w:t>
                        </w:r>
                      </w:p>
                    </w:txbxContent>
                  </v:textbox>
                </v:shape>
                <w10:wrap type="tight" anchorx="margin"/>
              </v:group>
            </w:pict>
          </mc:Fallback>
        </mc:AlternateContent>
      </w:r>
      <w:r w:rsidR="00926EB5" w:rsidRPr="00841DFD">
        <w:t xml:space="preserve">shown in Figures </w:t>
      </w:r>
      <w:r w:rsidR="00926EB5" w:rsidRPr="00841DFD">
        <w:fldChar w:fldCharType="begin"/>
      </w:r>
      <w:r w:rsidR="00926EB5" w:rsidRPr="00841DFD">
        <w:instrText xml:space="preserve"> REF _Ref512814986 \h </w:instrText>
      </w:r>
      <w:r w:rsidR="00841DFD" w:rsidRPr="00841DFD">
        <w:instrText xml:space="preserve"> \* MERGEFORMAT </w:instrText>
      </w:r>
      <w:r w:rsidR="00926EB5" w:rsidRPr="00841DFD">
        <w:fldChar w:fldCharType="separate"/>
      </w:r>
      <w:r w:rsidRPr="00841DFD">
        <w:t xml:space="preserve">Figure </w:t>
      </w:r>
      <w:r w:rsidRPr="00841DFD">
        <w:rPr>
          <w:noProof/>
        </w:rPr>
        <w:t>8</w:t>
      </w:r>
      <w:r w:rsidR="00926EB5" w:rsidRPr="00841DFD">
        <w:fldChar w:fldCharType="end"/>
      </w:r>
      <w:r w:rsidR="00926EB5" w:rsidRPr="00841DFD">
        <w:t xml:space="preserve"> and </w:t>
      </w:r>
      <w:r w:rsidR="00926EB5" w:rsidRPr="00841DFD">
        <w:fldChar w:fldCharType="begin"/>
      </w:r>
      <w:r w:rsidR="00926EB5" w:rsidRPr="00841DFD">
        <w:instrText xml:space="preserve"> REF _Ref512814993 \h </w:instrText>
      </w:r>
      <w:r w:rsidR="00841DFD" w:rsidRPr="00841DFD">
        <w:instrText xml:space="preserve"> \* MERGEFORMAT </w:instrText>
      </w:r>
      <w:r w:rsidR="00926EB5" w:rsidRPr="00841DFD">
        <w:fldChar w:fldCharType="separate"/>
      </w:r>
      <w:r w:rsidRPr="00841DFD">
        <w:t xml:space="preserve">Figure </w:t>
      </w:r>
      <w:r w:rsidRPr="00841DFD">
        <w:rPr>
          <w:noProof/>
        </w:rPr>
        <w:t>9</w:t>
      </w:r>
      <w:r w:rsidR="00926EB5" w:rsidRPr="00841DFD">
        <w:fldChar w:fldCharType="end"/>
      </w:r>
      <w:r w:rsidR="00727A61" w:rsidRPr="00841DFD">
        <w:t xml:space="preserve">. The prediction values are listed in the </w:t>
      </w:r>
      <w:r w:rsidR="00727A61" w:rsidRPr="00841DFD">
        <w:fldChar w:fldCharType="begin"/>
      </w:r>
      <w:r w:rsidR="00727A61" w:rsidRPr="00841DFD">
        <w:instrText xml:space="preserve"> REF _Ref512815395 \h </w:instrText>
      </w:r>
      <w:r w:rsidR="00841DFD" w:rsidRPr="00841DFD">
        <w:instrText xml:space="preserve"> \* MERGEFORMAT </w:instrText>
      </w:r>
      <w:r w:rsidR="00727A61" w:rsidRPr="00841DFD">
        <w:fldChar w:fldCharType="separate"/>
      </w:r>
      <w:r w:rsidRPr="00841DFD">
        <w:t>R Output Appendix</w:t>
      </w:r>
      <w:r w:rsidR="00727A61" w:rsidRPr="00841DFD">
        <w:fldChar w:fldCharType="end"/>
      </w:r>
      <w:r w:rsidR="00727A61" w:rsidRPr="00841DFD">
        <w:t>. Looking back at the ACF plot for the time series detrended using Additive Decomposition (</w:t>
      </w:r>
      <w:r w:rsidR="00727A61" w:rsidRPr="00841DFD">
        <w:fldChar w:fldCharType="begin"/>
      </w:r>
      <w:r w:rsidR="00727A61" w:rsidRPr="00841DFD">
        <w:instrText xml:space="preserve"> REF _Ref512812333 \h </w:instrText>
      </w:r>
      <w:r w:rsidR="00841DFD" w:rsidRPr="00841DFD">
        <w:instrText xml:space="preserve"> \* MERGEFORMAT </w:instrText>
      </w:r>
      <w:r w:rsidR="00727A61" w:rsidRPr="00841DFD">
        <w:fldChar w:fldCharType="separate"/>
      </w:r>
      <w:r w:rsidRPr="00841DFD">
        <w:t xml:space="preserve">Figure </w:t>
      </w:r>
      <w:r w:rsidRPr="00841DFD">
        <w:rPr>
          <w:noProof/>
        </w:rPr>
        <w:t>7</w:t>
      </w:r>
      <w:r w:rsidR="00727A61" w:rsidRPr="00841DFD">
        <w:fldChar w:fldCharType="end"/>
      </w:r>
      <w:r w:rsidR="00727A61" w:rsidRPr="00841DFD">
        <w:t xml:space="preserve">), there appears to be a </w:t>
      </w:r>
      <w:r w:rsidRPr="00841DFD">
        <mc:AlternateContent>
          <mc:Choice Requires="wpg">
            <w:drawing>
              <wp:anchor distT="0" distB="0" distL="114300" distR="114300" simplePos="0" relativeHeight="251668480" behindDoc="0" locked="0" layoutInCell="1" allowOverlap="0" wp14:anchorId="3864D8C8" wp14:editId="67288779">
                <wp:simplePos x="0" y="0"/>
                <wp:positionH relativeFrom="margin">
                  <wp:align>left</wp:align>
                </wp:positionH>
                <wp:positionV relativeFrom="paragraph">
                  <wp:posOffset>1922145</wp:posOffset>
                </wp:positionV>
                <wp:extent cx="3657600" cy="2286000"/>
                <wp:effectExtent l="0" t="0" r="0" b="0"/>
                <wp:wrapTight wrapText="bothSides">
                  <wp:wrapPolygon edited="0">
                    <wp:start x="0" y="0"/>
                    <wp:lineTo x="0" y="21420"/>
                    <wp:lineTo x="21488" y="21420"/>
                    <wp:lineTo x="21488" y="0"/>
                    <wp:lineTo x="0" y="0"/>
                  </wp:wrapPolygon>
                </wp:wrapTight>
                <wp:docPr id="51" name="Group 5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657600" cy="2286000"/>
                          <a:chOff x="0" y="613"/>
                          <a:chExt cx="3657600" cy="2280901"/>
                        </a:xfrm>
                      </wpg:grpSpPr>
                      <pic:pic xmlns:pic="http://schemas.openxmlformats.org/drawingml/2006/picture">
                        <pic:nvPicPr>
                          <pic:cNvPr id="52" name="Picture 5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448" y="613"/>
                            <a:ext cx="3648448" cy="2049189"/>
                          </a:xfrm>
                          <a:prstGeom prst="rect">
                            <a:avLst/>
                          </a:prstGeom>
                        </pic:spPr>
                      </pic:pic>
                      <wps:wsp>
                        <wps:cNvPr id="53" name="Text Box 53"/>
                        <wps:cNvSpPr txBox="1"/>
                        <wps:spPr>
                          <a:xfrm>
                            <a:off x="0" y="2095901"/>
                            <a:ext cx="3657600" cy="185613"/>
                          </a:xfrm>
                          <a:prstGeom prst="rect">
                            <a:avLst/>
                          </a:prstGeom>
                          <a:solidFill>
                            <a:prstClr val="white"/>
                          </a:solidFill>
                          <a:ln>
                            <a:noFill/>
                          </a:ln>
                        </wps:spPr>
                        <wps:txbx>
                          <w:txbxContent>
                            <w:p w14:paraId="0CE2F8C7" w14:textId="543B4A45" w:rsidR="0032068D" w:rsidRPr="00727A61" w:rsidRDefault="0032068D" w:rsidP="00BB6201">
                              <w:pPr>
                                <w:pStyle w:val="DocumentMap"/>
                                <w:rPr>
                                  <w:i/>
                                  <w:noProof/>
                                  <w:sz w:val="24"/>
                                  <w:szCs w:val="24"/>
                                </w:rPr>
                              </w:pPr>
                              <w:bookmarkStart w:id="20" w:name="_Ref512814986"/>
                              <w:bookmarkStart w:id="21" w:name="_Ref512818577"/>
                              <w:r w:rsidRPr="00727A61">
                                <w:rPr>
                                  <w:i/>
                                </w:rPr>
                                <w:t xml:space="preserve">Figure </w:t>
                              </w:r>
                              <w:r w:rsidRPr="00727A61">
                                <w:rPr>
                                  <w:i/>
                                </w:rPr>
                                <w:fldChar w:fldCharType="begin"/>
                              </w:r>
                              <w:r w:rsidRPr="00727A61">
                                <w:rPr>
                                  <w:i/>
                                </w:rPr>
                                <w:instrText xml:space="preserve"> SEQ Figure \* ARABIC </w:instrText>
                              </w:r>
                              <w:r w:rsidRPr="00727A61">
                                <w:rPr>
                                  <w:i/>
                                </w:rPr>
                                <w:fldChar w:fldCharType="separate"/>
                              </w:r>
                              <w:r>
                                <w:rPr>
                                  <w:i/>
                                  <w:noProof/>
                                </w:rPr>
                                <w:t>8</w:t>
                              </w:r>
                              <w:r w:rsidRPr="00727A61">
                                <w:rPr>
                                  <w:i/>
                                </w:rPr>
                                <w:fldChar w:fldCharType="end"/>
                              </w:r>
                              <w:bookmarkEnd w:id="20"/>
                              <w:r w:rsidRPr="00727A61">
                                <w:rPr>
                                  <w:i/>
                                </w:rPr>
                                <w:t xml:space="preserve">: </w:t>
                              </w:r>
                              <w:bookmarkStart w:id="22" w:name="_Hlk512814908"/>
                              <w:r w:rsidRPr="00727A61">
                                <w:rPr>
                                  <w:i/>
                                </w:rPr>
                                <w:t>Predictions for SARIMA(1,1,1,1,1,1)[12]</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864D8C8" id="Group 51" o:spid="_x0000_s1050" style="position:absolute;left:0;text-align:left;margin-left:0;margin-top:151.35pt;width:4in;height:180pt;z-index:251668480;mso-position-horizontal:left;mso-position-horizontal-relative:margin;mso-width-relative:margin;mso-height-relative:margin" coordorigin=",6" coordsize="36576,22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" o:allowoverlap="f">
                <o:lock v:ext="edit" aspectratio="t"/>
                <v:shape id="Picture 52" o:spid="_x0000_s1051" type="#_x0000_t75" style="position:absolute;left:4;top:6;width:36484;height:20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">
                  <v:imagedata r:id="rId26" o:title=""/>
                </v:shape>
                <v:shape id="Text Box 53" o:spid="_x0000_s1052" type="#_x0000_t202" style="position:absolute;top:20959;width:3657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" stroked="f">
                  <v:textbox style="mso-fit-shape-to-text:t" inset="0,0,0,0">
                    <w:txbxContent>
                      <w:p w14:paraId="0CE2F8C7" w14:textId="543B4A45" w:rsidR="0032068D" w:rsidRPr="00727A61" w:rsidRDefault="0032068D" w:rsidP="00BB6201">
                        <w:pPr>
                          <w:pStyle w:val="DocumentMap"/>
                          <w:rPr>
                            <w:i/>
                            <w:noProof/>
                            <w:sz w:val="24"/>
                            <w:szCs w:val="24"/>
                          </w:rPr>
                        </w:pPr>
                        <w:bookmarkStart w:id="23" w:name="_Ref512814986"/>
                        <w:bookmarkStart w:id="24" w:name="_Ref512818577"/>
                        <w:r w:rsidRPr="00727A61">
                          <w:rPr>
                            <w:i/>
                          </w:rPr>
                          <w:t xml:space="preserve">Figure </w:t>
                        </w:r>
                        <w:r w:rsidRPr="00727A61">
                          <w:rPr>
                            <w:i/>
                          </w:rPr>
                          <w:fldChar w:fldCharType="begin"/>
                        </w:r>
                        <w:r w:rsidRPr="00727A61">
                          <w:rPr>
                            <w:i/>
                          </w:rPr>
                          <w:instrText xml:space="preserve"> SEQ Figure \* ARABIC </w:instrText>
                        </w:r>
                        <w:r w:rsidRPr="00727A61">
                          <w:rPr>
                            <w:i/>
                          </w:rPr>
                          <w:fldChar w:fldCharType="separate"/>
                        </w:r>
                        <w:r>
                          <w:rPr>
                            <w:i/>
                            <w:noProof/>
                          </w:rPr>
                          <w:t>8</w:t>
                        </w:r>
                        <w:r w:rsidRPr="00727A61">
                          <w:rPr>
                            <w:i/>
                          </w:rPr>
                          <w:fldChar w:fldCharType="end"/>
                        </w:r>
                        <w:bookmarkEnd w:id="23"/>
                        <w:r w:rsidRPr="00727A61">
                          <w:rPr>
                            <w:i/>
                          </w:rPr>
                          <w:t xml:space="preserve">: </w:t>
                        </w:r>
                        <w:bookmarkStart w:id="25" w:name="_Hlk512814908"/>
                        <w:r w:rsidRPr="00727A61">
                          <w:rPr>
                            <w:i/>
                          </w:rPr>
                          <w:t>Predictions for SARIMA(1,1,1,1,1,1)[12]</w:t>
                        </w:r>
                        <w:bookmarkEnd w:id="24"/>
                        <w:bookmarkEnd w:id="25"/>
                      </w:p>
                    </w:txbxContent>
                  </v:textbox>
                </v:shape>
                <w10:wrap type="tight" anchorx="margin"/>
              </v:group>
            </w:pict>
          </mc:Fallback>
        </mc:AlternateContent>
      </w:r>
      <w:r w:rsidR="00727A61" w:rsidRPr="00841DFD">
        <w:t xml:space="preserve">significant spike every 6 months, potentially indicating that there as a semiannual seasonality to the data instead of just purely annual. </w:t>
      </w:r>
    </w:p>
    <w:p w14:paraId="57583041" w14:textId="3B764012" w:rsidR="00B509B6" w:rsidRPr="00841DFD" w:rsidRDefault="00BB6201" w:rsidP="00E97523">
      <w:r w:rsidRPr="00841DFD">
        <mc:AlternateContent>
          <mc:Choice Requires="wpg">
            <w:drawing>
              <wp:anchor distT="0" distB="0" distL="114300" distR="114300" simplePos="0" relativeHeight="251667456" behindDoc="0" locked="0" layoutInCell="1" allowOverlap="0" wp14:anchorId="5675DF47" wp14:editId="6FA7B6A5">
                <wp:simplePos x="0" y="0"/>
                <wp:positionH relativeFrom="margin">
                  <wp:align>left</wp:align>
                </wp:positionH>
                <wp:positionV relativeFrom="paragraph">
                  <wp:posOffset>1411605</wp:posOffset>
                </wp:positionV>
                <wp:extent cx="3657600" cy="2277110"/>
                <wp:effectExtent l="0" t="0" r="0" b="8890"/>
                <wp:wrapTight wrapText="bothSides">
                  <wp:wrapPolygon edited="0">
                    <wp:start x="0" y="0"/>
                    <wp:lineTo x="0" y="21504"/>
                    <wp:lineTo x="21488" y="21504"/>
                    <wp:lineTo x="21488" y="0"/>
                    <wp:lineTo x="0" y="0"/>
                  </wp:wrapPolygon>
                </wp:wrapTight>
                <wp:docPr id="48" name="Group 4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657600" cy="2277110"/>
                          <a:chOff x="0" y="426"/>
                          <a:chExt cx="3657600" cy="2281977"/>
                        </a:xfrm>
                      </wpg:grpSpPr>
                      <pic:pic xmlns:pic="http://schemas.openxmlformats.org/drawingml/2006/picture">
                        <pic:nvPicPr>
                          <pic:cNvPr id="49" name="Picture 4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1960" y="426"/>
                            <a:ext cx="3645425" cy="2049563"/>
                          </a:xfrm>
                          <a:prstGeom prst="rect">
                            <a:avLst/>
                          </a:prstGeom>
                        </pic:spPr>
                      </pic:pic>
                      <wps:wsp>
                        <wps:cNvPr id="50" name="Text Box 50"/>
                        <wps:cNvSpPr txBox="1"/>
                        <wps:spPr>
                          <a:xfrm>
                            <a:off x="0" y="2095982"/>
                            <a:ext cx="3657600" cy="186421"/>
                          </a:xfrm>
                          <a:prstGeom prst="rect">
                            <a:avLst/>
                          </a:prstGeom>
                          <a:solidFill>
                            <a:prstClr val="white"/>
                          </a:solidFill>
                          <a:ln>
                            <a:noFill/>
                          </a:ln>
                        </wps:spPr>
                        <wps:txbx>
                          <w:txbxContent>
                            <w:p w14:paraId="5E19551C" w14:textId="2453BF66" w:rsidR="0032068D" w:rsidRPr="00727A61" w:rsidRDefault="0032068D" w:rsidP="00BB6201">
                              <w:pPr>
                                <w:pStyle w:val="DocumentMap"/>
                                <w:rPr>
                                  <w:i/>
                                  <w:noProof/>
                                  <w:sz w:val="24"/>
                                  <w:szCs w:val="24"/>
                                </w:rPr>
                              </w:pPr>
                              <w:bookmarkStart w:id="26" w:name="_Ref512814993"/>
                              <w:bookmarkStart w:id="27" w:name="_Ref512818658"/>
                              <w:r w:rsidRPr="00727A61">
                                <w:rPr>
                                  <w:i/>
                                </w:rPr>
                                <w:t xml:space="preserve">Figure </w:t>
                              </w:r>
                              <w:r w:rsidRPr="00727A61">
                                <w:rPr>
                                  <w:i/>
                                </w:rPr>
                                <w:fldChar w:fldCharType="begin"/>
                              </w:r>
                              <w:r w:rsidRPr="00727A61">
                                <w:rPr>
                                  <w:i/>
                                </w:rPr>
                                <w:instrText xml:space="preserve"> SEQ Figure \* ARABIC </w:instrText>
                              </w:r>
                              <w:r w:rsidRPr="00727A61">
                                <w:rPr>
                                  <w:i/>
                                </w:rPr>
                                <w:fldChar w:fldCharType="separate"/>
                              </w:r>
                              <w:r>
                                <w:rPr>
                                  <w:i/>
                                  <w:noProof/>
                                </w:rPr>
                                <w:t>9</w:t>
                              </w:r>
                              <w:r w:rsidRPr="00727A61">
                                <w:rPr>
                                  <w:i/>
                                </w:rPr>
                                <w:fldChar w:fldCharType="end"/>
                              </w:r>
                              <w:bookmarkEnd w:id="26"/>
                              <w:r w:rsidRPr="00727A61">
                                <w:rPr>
                                  <w:i/>
                                </w:rPr>
                                <w:t>: Predictions for SARIMA(1,1,1,2,1,4)[12]</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675DF47" id="Group 48" o:spid="_x0000_s1053" style="position:absolute;left:0;text-align:left;margin-left:0;margin-top:111.15pt;width:4in;height:179.3pt;z-index:251667456;mso-position-horizontal:left;mso-position-horizontal-relative:margin;mso-width-relative:margin;mso-height-relative:margin" coordorigin=",4" coordsize="36576,22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" o:allowoverlap="f">
                <o:lock v:ext="edit" aspectratio="t"/>
                <v:shape id="Picture 49" o:spid="_x0000_s1054" type="#_x0000_t75" style="position:absolute;left:19;top:4;width:36454;height:20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">
                  <v:imagedata r:id="rId28" o:title=""/>
                </v:shape>
                <v:shape id="Text Box 50" o:spid="_x0000_s1055" type="#_x0000_t202" style="position:absolute;top:20959;width:3657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" stroked="f">
                  <v:textbox style="mso-fit-shape-to-text:t" inset="0,0,0,0">
                    <w:txbxContent>
                      <w:p w14:paraId="5E19551C" w14:textId="2453BF66" w:rsidR="0032068D" w:rsidRPr="00727A61" w:rsidRDefault="0032068D" w:rsidP="00BB6201">
                        <w:pPr>
                          <w:pStyle w:val="DocumentMap"/>
                          <w:rPr>
                            <w:i/>
                            <w:noProof/>
                            <w:sz w:val="24"/>
                            <w:szCs w:val="24"/>
                          </w:rPr>
                        </w:pPr>
                        <w:bookmarkStart w:id="28" w:name="_Ref512814993"/>
                        <w:bookmarkStart w:id="29" w:name="_Ref512818658"/>
                        <w:r w:rsidRPr="00727A61">
                          <w:rPr>
                            <w:i/>
                          </w:rPr>
                          <w:t xml:space="preserve">Figure </w:t>
                        </w:r>
                        <w:r w:rsidRPr="00727A61">
                          <w:rPr>
                            <w:i/>
                          </w:rPr>
                          <w:fldChar w:fldCharType="begin"/>
                        </w:r>
                        <w:r w:rsidRPr="00727A61">
                          <w:rPr>
                            <w:i/>
                          </w:rPr>
                          <w:instrText xml:space="preserve"> SEQ Figure \* ARABIC </w:instrText>
                        </w:r>
                        <w:r w:rsidRPr="00727A61">
                          <w:rPr>
                            <w:i/>
                          </w:rPr>
                          <w:fldChar w:fldCharType="separate"/>
                        </w:r>
                        <w:r>
                          <w:rPr>
                            <w:i/>
                            <w:noProof/>
                          </w:rPr>
                          <w:t>9</w:t>
                        </w:r>
                        <w:r w:rsidRPr="00727A61">
                          <w:rPr>
                            <w:i/>
                          </w:rPr>
                          <w:fldChar w:fldCharType="end"/>
                        </w:r>
                        <w:bookmarkEnd w:id="28"/>
                        <w:r w:rsidRPr="00727A61">
                          <w:rPr>
                            <w:i/>
                          </w:rPr>
                          <w:t>: Predictions for SARIMA(1,1,1,2,1,4)[12]</w:t>
                        </w:r>
                        <w:bookmarkEnd w:id="29"/>
                      </w:p>
                    </w:txbxContent>
                  </v:textbox>
                </v:shape>
                <w10:wrap type="tight" anchorx="margin"/>
              </v:group>
            </w:pict>
          </mc:Fallback>
        </mc:AlternateContent>
      </w:r>
      <w:r w:rsidRPr="00841DFD">
        <mc:AlternateContent>
          <mc:Choice Requires="wpg">
            <w:drawing>
              <wp:anchor distT="0" distB="0" distL="114300" distR="114300" simplePos="0" relativeHeight="251670528" behindDoc="0" locked="0" layoutInCell="1" allowOverlap="0" wp14:anchorId="77D17999" wp14:editId="44FE7942">
                <wp:simplePos x="0" y="0"/>
                <wp:positionH relativeFrom="margin">
                  <wp:posOffset>0</wp:posOffset>
                </wp:positionH>
                <wp:positionV relativeFrom="paragraph">
                  <wp:posOffset>3875405</wp:posOffset>
                </wp:positionV>
                <wp:extent cx="3657600" cy="2286000"/>
                <wp:effectExtent l="0" t="0" r="0" b="0"/>
                <wp:wrapTight wrapText="bothSides">
                  <wp:wrapPolygon edited="0">
                    <wp:start x="0" y="0"/>
                    <wp:lineTo x="0" y="21420"/>
                    <wp:lineTo x="21488" y="21420"/>
                    <wp:lineTo x="21488" y="0"/>
                    <wp:lineTo x="0" y="0"/>
                  </wp:wrapPolygon>
                </wp:wrapTight>
                <wp:docPr id="93" name="Group 9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657600" cy="2286000"/>
                          <a:chOff x="0" y="613"/>
                          <a:chExt cx="3657600" cy="2280288"/>
                        </a:xfrm>
                      </wpg:grpSpPr>
                      <pic:pic xmlns:pic="http://schemas.openxmlformats.org/drawingml/2006/picture">
                        <pic:nvPicPr>
                          <pic:cNvPr id="94" name="Picture 9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1" y="613"/>
                            <a:ext cx="3649343" cy="2049188"/>
                          </a:xfrm>
                          <a:prstGeom prst="rect">
                            <a:avLst/>
                          </a:prstGeom>
                        </pic:spPr>
                      </pic:pic>
                      <wps:wsp>
                        <wps:cNvPr id="95" name="Text Box 95"/>
                        <wps:cNvSpPr txBox="1"/>
                        <wps:spPr>
                          <a:xfrm>
                            <a:off x="0" y="2095334"/>
                            <a:ext cx="3657600" cy="185567"/>
                          </a:xfrm>
                          <a:prstGeom prst="rect">
                            <a:avLst/>
                          </a:prstGeom>
                          <a:solidFill>
                            <a:prstClr val="white"/>
                          </a:solidFill>
                          <a:ln>
                            <a:noFill/>
                          </a:ln>
                        </wps:spPr>
                        <wps:txbx>
                          <w:txbxContent>
                            <w:p w14:paraId="0267CC11" w14:textId="58294CD5" w:rsidR="0032068D" w:rsidRPr="00727A61" w:rsidRDefault="0032068D" w:rsidP="00BB6201">
                              <w:pPr>
                                <w:pStyle w:val="DocumentMap"/>
                                <w:rPr>
                                  <w:i/>
                                  <w:noProof/>
                                  <w:sz w:val="24"/>
                                  <w:szCs w:val="24"/>
                                </w:rPr>
                              </w:pPr>
                              <w:bookmarkStart w:id="30" w:name="_Ref512815885"/>
                              <w:r w:rsidRPr="00727A61">
                                <w:rPr>
                                  <w:i/>
                                </w:rPr>
                                <w:t xml:space="preserve">Figure </w:t>
                              </w:r>
                              <w:r w:rsidRPr="00727A61">
                                <w:rPr>
                                  <w:i/>
                                </w:rPr>
                                <w:fldChar w:fldCharType="begin"/>
                              </w:r>
                              <w:r w:rsidRPr="00727A61">
                                <w:rPr>
                                  <w:i/>
                                </w:rPr>
                                <w:instrText xml:space="preserve"> SEQ Figure \* ARABIC </w:instrText>
                              </w:r>
                              <w:r w:rsidRPr="00727A61">
                                <w:rPr>
                                  <w:i/>
                                </w:rPr>
                                <w:fldChar w:fldCharType="separate"/>
                              </w:r>
                              <w:r>
                                <w:rPr>
                                  <w:i/>
                                  <w:noProof/>
                                </w:rPr>
                                <w:t>10</w:t>
                              </w:r>
                              <w:r w:rsidRPr="00727A61">
                                <w:rPr>
                                  <w:i/>
                                </w:rPr>
                                <w:fldChar w:fldCharType="end"/>
                              </w:r>
                              <w:bookmarkEnd w:id="30"/>
                              <w:r w:rsidRPr="00727A61">
                                <w:rPr>
                                  <w:i/>
                                </w:rPr>
                                <w:t xml:space="preserve">: Data Trends Assuming </w:t>
                              </w:r>
                              <w:r>
                                <w:rPr>
                                  <w:i/>
                                </w:rPr>
                                <w:t xml:space="preserve">6 </w:t>
                              </w:r>
                              <w:r w:rsidRPr="00727A61">
                                <w:rPr>
                                  <w:i/>
                                </w:rPr>
                                <w:t xml:space="preserve">Month </w:t>
                              </w:r>
                              <w:r>
                                <w:rPr>
                                  <w:i/>
                                </w:rPr>
                                <w:t>Seasons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7D17999" id="Group 93" o:spid="_x0000_s1056" style="position:absolute;left:0;text-align:left;margin-left:0;margin-top:305.15pt;width:4in;height:180pt;z-index:251670528;mso-position-horizontal-relative:margin;mso-width-relative:margin;mso-height-relative:margin" coordorigin=",6" coordsize="36576,22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" o:allowoverlap="f">
                <o:lock v:ext="edit" aspectratio="t"/>
                <v:shape id="Picture 94" o:spid="_x0000_s1057" type="#_x0000_t75" style="position:absolute;top:6;width:36493;height:20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">
                  <v:imagedata r:id="rId30" o:title=""/>
                </v:shape>
                <v:shape id="Text Box 95" o:spid="_x0000_s1058" type="#_x0000_t202" style="position:absolute;top:20953;width:3657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" stroked="f">
                  <v:textbox style="mso-fit-shape-to-text:t" inset="0,0,0,0">
                    <w:txbxContent>
                      <w:p w14:paraId="0267CC11" w14:textId="58294CD5" w:rsidR="0032068D" w:rsidRPr="00727A61" w:rsidRDefault="0032068D" w:rsidP="00BB6201">
                        <w:pPr>
                          <w:pStyle w:val="DocumentMap"/>
                          <w:rPr>
                            <w:i/>
                            <w:noProof/>
                            <w:sz w:val="24"/>
                            <w:szCs w:val="24"/>
                          </w:rPr>
                        </w:pPr>
                        <w:bookmarkStart w:id="31" w:name="_Ref512815885"/>
                        <w:r w:rsidRPr="00727A61">
                          <w:rPr>
                            <w:i/>
                          </w:rPr>
                          <w:t xml:space="preserve">Figure </w:t>
                        </w:r>
                        <w:r w:rsidRPr="00727A61">
                          <w:rPr>
                            <w:i/>
                          </w:rPr>
                          <w:fldChar w:fldCharType="begin"/>
                        </w:r>
                        <w:r w:rsidRPr="00727A61">
                          <w:rPr>
                            <w:i/>
                          </w:rPr>
                          <w:instrText xml:space="preserve"> SEQ Figure \* ARABIC </w:instrText>
                        </w:r>
                        <w:r w:rsidRPr="00727A61">
                          <w:rPr>
                            <w:i/>
                          </w:rPr>
                          <w:fldChar w:fldCharType="separate"/>
                        </w:r>
                        <w:r>
                          <w:rPr>
                            <w:i/>
                            <w:noProof/>
                          </w:rPr>
                          <w:t>10</w:t>
                        </w:r>
                        <w:r w:rsidRPr="00727A61">
                          <w:rPr>
                            <w:i/>
                          </w:rPr>
                          <w:fldChar w:fldCharType="end"/>
                        </w:r>
                        <w:bookmarkEnd w:id="31"/>
                        <w:r w:rsidRPr="00727A61">
                          <w:rPr>
                            <w:i/>
                          </w:rPr>
                          <w:t xml:space="preserve">: Data Trends Assuming </w:t>
                        </w:r>
                        <w:r>
                          <w:rPr>
                            <w:i/>
                          </w:rPr>
                          <w:t xml:space="preserve">6 </w:t>
                        </w:r>
                        <w:r w:rsidRPr="00727A61">
                          <w:rPr>
                            <w:i/>
                          </w:rPr>
                          <w:t xml:space="preserve">Month </w:t>
                        </w:r>
                        <w:r>
                          <w:rPr>
                            <w:i/>
                          </w:rPr>
                          <w:t>Seasons</w:t>
                        </w:r>
                      </w:p>
                    </w:txbxContent>
                  </v:textbox>
                </v:shape>
                <w10:wrap type="tight" anchorx="margin"/>
              </v:group>
            </w:pict>
          </mc:Fallback>
        </mc:AlternateContent>
      </w:r>
      <w:r w:rsidRPr="00841DFD">
        <mc:AlternateContent>
          <mc:Choice Requires="wpg">
            <w:drawing>
              <wp:anchor distT="0" distB="0" distL="114300" distR="114300" simplePos="0" relativeHeight="251669504" behindDoc="0" locked="0" layoutInCell="1" allowOverlap="0" wp14:anchorId="38AAC55D" wp14:editId="6FCE34D4">
                <wp:simplePos x="0" y="0"/>
                <wp:positionH relativeFrom="margin">
                  <wp:posOffset>3657600</wp:posOffset>
                </wp:positionH>
                <wp:positionV relativeFrom="paragraph">
                  <wp:posOffset>4135755</wp:posOffset>
                </wp:positionV>
                <wp:extent cx="3200400" cy="2018665"/>
                <wp:effectExtent l="0" t="0" r="0" b="635"/>
                <wp:wrapTight wrapText="bothSides">
                  <wp:wrapPolygon edited="0">
                    <wp:start x="0" y="0"/>
                    <wp:lineTo x="0" y="21403"/>
                    <wp:lineTo x="21471" y="21403"/>
                    <wp:lineTo x="21471" y="0"/>
                    <wp:lineTo x="0" y="0"/>
                  </wp:wrapPolygon>
                </wp:wrapTight>
                <wp:docPr id="90" name="Group 9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00400" cy="2018665"/>
                          <a:chOff x="0" y="426"/>
                          <a:chExt cx="3657600" cy="2308813"/>
                        </a:xfrm>
                      </wpg:grpSpPr>
                      <pic:pic xmlns:pic="http://schemas.openxmlformats.org/drawingml/2006/picture">
                        <pic:nvPicPr>
                          <pic:cNvPr id="91" name="Picture 9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1958" y="426"/>
                            <a:ext cx="3645430" cy="2049562"/>
                          </a:xfrm>
                          <a:prstGeom prst="rect">
                            <a:avLst/>
                          </a:prstGeom>
                        </pic:spPr>
                      </pic:pic>
                      <wps:wsp>
                        <wps:cNvPr id="92" name="Text Box 92"/>
                        <wps:cNvSpPr txBox="1"/>
                        <wps:spPr>
                          <a:xfrm>
                            <a:off x="0" y="2096442"/>
                            <a:ext cx="3657600" cy="212797"/>
                          </a:xfrm>
                          <a:prstGeom prst="rect">
                            <a:avLst/>
                          </a:prstGeom>
                          <a:solidFill>
                            <a:prstClr val="white"/>
                          </a:solidFill>
                          <a:ln>
                            <a:noFill/>
                          </a:ln>
                        </wps:spPr>
                        <wps:txbx>
                          <w:txbxContent>
                            <w:p w14:paraId="17721F71" w14:textId="526E1C17" w:rsidR="0032068D" w:rsidRPr="00BB6201" w:rsidRDefault="0032068D" w:rsidP="00BB6201">
                              <w:pPr>
                                <w:pStyle w:val="DocumentMap"/>
                              </w:pPr>
                              <w:bookmarkStart w:id="32" w:name="_Ref512815959"/>
                              <w:r>
                                <w:t xml:space="preserve">Figure </w:t>
                              </w:r>
                              <w:r>
                                <w:fldChar w:fldCharType="begin"/>
                              </w:r>
                              <w:r>
                                <w:instrText xml:space="preserve"> SEQ Figure \* ARABIC </w:instrText>
                              </w:r>
                              <w:r>
                                <w:fldChar w:fldCharType="separate"/>
                              </w:r>
                              <w:r>
                                <w:rPr>
                                  <w:noProof/>
                                </w:rPr>
                                <w:t>11</w:t>
                              </w:r>
                              <w:r>
                                <w:fldChar w:fldCharType="end"/>
                              </w:r>
                              <w:bookmarkEnd w:id="32"/>
                              <w:r>
                                <w:t>: Differenced Time series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8AAC55D" id="Group 90" o:spid="_x0000_s1059" style="position:absolute;left:0;text-align:left;margin-left:4in;margin-top:325.65pt;width:252pt;height:158.95pt;z-index:251669504;mso-position-horizontal-relative:margin;mso-width-relative:margin;mso-height-relative:margin" coordorigin=",4" coordsize="36576,23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" o:allowoverlap="f">
                <o:lock v:ext="edit" aspectratio="t"/>
                <v:shape id="Picture 91" o:spid="_x0000_s1060" type="#_x0000_t75" style="position:absolute;left:19;top:4;width:36454;height:20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">
                  <v:imagedata r:id="rId32" o:title=""/>
                </v:shape>
                <v:shape id="Text Box 92" o:spid="_x0000_s1061" type="#_x0000_t202" style="position:absolute;top:20964;width:36576;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" stroked="f">
                  <v:textbox style="mso-fit-shape-to-text:t" inset="0,0,0,0">
                    <w:txbxContent>
                      <w:p w14:paraId="17721F71" w14:textId="526E1C17" w:rsidR="0032068D" w:rsidRPr="00BB6201" w:rsidRDefault="0032068D" w:rsidP="00BB6201">
                        <w:pPr>
                          <w:pStyle w:val="DocumentMap"/>
                        </w:pPr>
                        <w:bookmarkStart w:id="33" w:name="_Ref512815959"/>
                        <w:r>
                          <w:t xml:space="preserve">Figure </w:t>
                        </w:r>
                        <w:r>
                          <w:fldChar w:fldCharType="begin"/>
                        </w:r>
                        <w:r>
                          <w:instrText xml:space="preserve"> SEQ Figure \* ARABIC </w:instrText>
                        </w:r>
                        <w:r>
                          <w:fldChar w:fldCharType="separate"/>
                        </w:r>
                        <w:r>
                          <w:rPr>
                            <w:noProof/>
                          </w:rPr>
                          <w:t>11</w:t>
                        </w:r>
                        <w:r>
                          <w:fldChar w:fldCharType="end"/>
                        </w:r>
                        <w:bookmarkEnd w:id="33"/>
                        <w:r>
                          <w:t>: Differenced Time series Data</w:t>
                        </w:r>
                      </w:p>
                    </w:txbxContent>
                  </v:textbox>
                </v:shape>
                <w10:wrap type="tight" anchorx="margin"/>
              </v:group>
            </w:pict>
          </mc:Fallback>
        </mc:AlternateContent>
      </w:r>
      <w:r w:rsidR="00727A61" w:rsidRPr="00841DFD">
        <w:t xml:space="preserve">The entire model analysis was repeated using a seasonal trend of 6 months. </w:t>
      </w:r>
      <w:r w:rsidR="00727A61" w:rsidRPr="00841DFD">
        <w:fldChar w:fldCharType="begin"/>
      </w:r>
      <w:r w:rsidR="00727A61" w:rsidRPr="00841DFD">
        <w:instrText xml:space="preserve"> REF _Ref512815885 \h </w:instrText>
      </w:r>
      <w:r w:rsidR="00841DFD" w:rsidRPr="00841DFD">
        <w:instrText xml:space="preserve"> \* MERGEFORMAT </w:instrText>
      </w:r>
      <w:r w:rsidR="00727A61" w:rsidRPr="00841DFD">
        <w:fldChar w:fldCharType="separate"/>
      </w:r>
      <w:r w:rsidRPr="00841DFD">
        <w:t xml:space="preserve">Figure </w:t>
      </w:r>
      <w:r w:rsidRPr="00841DFD">
        <w:rPr>
          <w:noProof/>
        </w:rPr>
        <w:t>10</w:t>
      </w:r>
      <w:r w:rsidR="00727A61" w:rsidRPr="00841DFD">
        <w:fldChar w:fldCharType="end"/>
      </w:r>
      <w:r w:rsidR="00727A61" w:rsidRPr="00841DFD">
        <w:t xml:space="preserve"> shows the trends that were obtained using the same repertoire of differencing methods while assuming a </w:t>
      </w:r>
      <w:proofErr w:type="gramStart"/>
      <w:r w:rsidR="00727A61" w:rsidRPr="00841DFD">
        <w:t>6 month</w:t>
      </w:r>
      <w:proofErr w:type="gramEnd"/>
      <w:r w:rsidR="00727A61" w:rsidRPr="00841DFD">
        <w:t xml:space="preserve"> seasonality, while </w:t>
      </w:r>
      <w:r w:rsidR="00727A61" w:rsidRPr="00841DFD">
        <w:fldChar w:fldCharType="begin"/>
      </w:r>
      <w:r w:rsidR="00727A61" w:rsidRPr="00841DFD">
        <w:instrText xml:space="preserve"> REF _Ref512815959 \h </w:instrText>
      </w:r>
      <w:r w:rsidR="00841DFD" w:rsidRPr="00841DFD">
        <w:instrText xml:space="preserve"> \* MERGEFORMAT </w:instrText>
      </w:r>
      <w:r w:rsidR="00727A61" w:rsidRPr="00841DFD">
        <w:fldChar w:fldCharType="separate"/>
      </w:r>
      <w:r w:rsidRPr="00841DFD">
        <w:t xml:space="preserve">Figure </w:t>
      </w:r>
      <w:r w:rsidRPr="00841DFD">
        <w:rPr>
          <w:noProof/>
        </w:rPr>
        <w:t>11</w:t>
      </w:r>
      <w:r w:rsidR="00727A61" w:rsidRPr="00841DFD">
        <w:fldChar w:fldCharType="end"/>
      </w:r>
      <w:r w:rsidR="00727A61" w:rsidRPr="00841DFD">
        <w:t xml:space="preserve"> displays the differencing, applying a 6</w:t>
      </w:r>
      <w:r w:rsidR="00727A61" w:rsidRPr="00841DFD">
        <w:rPr>
          <w:vertAlign w:val="superscript"/>
        </w:rPr>
        <w:t>th</w:t>
      </w:r>
      <w:r w:rsidR="00727A61" w:rsidRPr="00841DFD">
        <w:t xml:space="preserve"> difference followed by a 1</w:t>
      </w:r>
      <w:r w:rsidR="00727A61" w:rsidRPr="00841DFD">
        <w:rPr>
          <w:vertAlign w:val="superscript"/>
        </w:rPr>
        <w:t>st</w:t>
      </w:r>
      <w:r w:rsidR="00727A61" w:rsidRPr="00841DFD">
        <w:t xml:space="preserve"> difference.</w:t>
      </w:r>
      <w:r w:rsidR="00CF5900" w:rsidRPr="00841DFD">
        <w:t xml:space="preserve"> Comparing to Figures </w:t>
      </w:r>
      <w:r w:rsidR="00CF5900" w:rsidRPr="00841DFD">
        <w:fldChar w:fldCharType="begin"/>
      </w:r>
      <w:r w:rsidR="00CF5900" w:rsidRPr="00841DFD">
        <w:instrText xml:space="preserve"> REF _Ref512810602 \h </w:instrText>
      </w:r>
      <w:r w:rsidR="00841DFD" w:rsidRPr="00841DFD">
        <w:instrText xml:space="preserve"> \* MERGEFORMAT </w:instrText>
      </w:r>
      <w:r w:rsidR="00CF5900" w:rsidRPr="00841DFD">
        <w:fldChar w:fldCharType="separate"/>
      </w:r>
      <w:r w:rsidR="00CF5900" w:rsidRPr="00841DFD">
        <w:rPr>
          <w:noProof/>
        </w:rPr>
        <w:t>3</w:t>
      </w:r>
      <w:r w:rsidR="00CF5900" w:rsidRPr="00841DFD">
        <w:fldChar w:fldCharType="end"/>
      </w:r>
      <w:r w:rsidR="00CF5900" w:rsidRPr="00841DFD">
        <w:t xml:space="preserve"> and </w:t>
      </w:r>
      <w:r w:rsidR="00CF5900" w:rsidRPr="00841DFD">
        <w:fldChar w:fldCharType="begin"/>
      </w:r>
      <w:r w:rsidR="00CF5900" w:rsidRPr="00841DFD">
        <w:instrText xml:space="preserve"> REF _Ref512812031 \h </w:instrText>
      </w:r>
      <w:r w:rsidR="00841DFD" w:rsidRPr="00841DFD">
        <w:instrText xml:space="preserve"> \* MERGEFORMAT </w:instrText>
      </w:r>
      <w:r w:rsidR="00CF5900" w:rsidRPr="00841DFD">
        <w:fldChar w:fldCharType="separate"/>
      </w:r>
      <w:r w:rsidR="00CF5900" w:rsidRPr="00841DFD">
        <w:rPr>
          <w:noProof/>
        </w:rPr>
        <w:t>5</w:t>
      </w:r>
      <w:r w:rsidR="00CF5900" w:rsidRPr="00841DFD">
        <w:fldChar w:fldCharType="end"/>
      </w:r>
      <w:r w:rsidR="00CF5900" w:rsidRPr="00841DFD">
        <w:t>, the trends fit the original data a bit better (possibly overfitting) and the differenced data is quite a bit noisier in the 6 month seasonality time series.</w:t>
      </w:r>
    </w:p>
    <w:p w14:paraId="751C4E46" w14:textId="7FEB97E9" w:rsidR="00D21F47" w:rsidRPr="00841DFD" w:rsidRDefault="0032068D" w:rsidP="00E97523">
      <w:r w:rsidRPr="00841DFD">
        <w:lastRenderedPageBreak/>
        <mc:AlternateContent>
          <mc:Choice Requires="wpg">
            <w:drawing>
              <wp:anchor distT="0" distB="0" distL="114300" distR="114300" simplePos="0" relativeHeight="251689984" behindDoc="0" locked="0" layoutInCell="1" allowOverlap="0" wp14:anchorId="58587F1E" wp14:editId="63FEF439">
                <wp:simplePos x="0" y="0"/>
                <wp:positionH relativeFrom="margin">
                  <wp:align>right</wp:align>
                </wp:positionH>
                <wp:positionV relativeFrom="paragraph">
                  <wp:posOffset>4158615</wp:posOffset>
                </wp:positionV>
                <wp:extent cx="3657600" cy="2326301"/>
                <wp:effectExtent l="0" t="0" r="0" b="0"/>
                <wp:wrapTight wrapText="bothSides">
                  <wp:wrapPolygon edited="0">
                    <wp:start x="0" y="177"/>
                    <wp:lineTo x="0" y="21405"/>
                    <wp:lineTo x="21488" y="21405"/>
                    <wp:lineTo x="21488" y="177"/>
                    <wp:lineTo x="0" y="177"/>
                  </wp:wrapPolygon>
                </wp:wrapTight>
                <wp:docPr id="103" name="Group 10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22666"/>
                          <a:ext cx="3657600" cy="2303635"/>
                          <a:chOff x="0" y="22618"/>
                          <a:chExt cx="3657600" cy="2255475"/>
                        </a:xfrm>
                      </wpg:grpSpPr>
                      <pic:pic xmlns:pic="http://schemas.openxmlformats.org/drawingml/2006/picture">
                        <pic:nvPicPr>
                          <pic:cNvPr id="104" name="Picture 10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958" y="22618"/>
                            <a:ext cx="3645430" cy="2005178"/>
                          </a:xfrm>
                          <a:prstGeom prst="rect">
                            <a:avLst/>
                          </a:prstGeom>
                        </pic:spPr>
                      </pic:pic>
                      <wps:wsp>
                        <wps:cNvPr id="105" name="Text Box 105"/>
                        <wps:cNvSpPr txBox="1"/>
                        <wps:spPr>
                          <a:xfrm>
                            <a:off x="0" y="2095928"/>
                            <a:ext cx="3657600" cy="182165"/>
                          </a:xfrm>
                          <a:prstGeom prst="rect">
                            <a:avLst/>
                          </a:prstGeom>
                          <a:solidFill>
                            <a:prstClr val="white"/>
                          </a:solidFill>
                          <a:ln>
                            <a:noFill/>
                          </a:ln>
                        </wps:spPr>
                        <wps:txbx>
                          <w:txbxContent>
                            <w:p w14:paraId="63E07BC6" w14:textId="6AEDD29C" w:rsidR="0032068D" w:rsidRPr="0032068D" w:rsidRDefault="0032068D" w:rsidP="00D21F47">
                              <w:pPr>
                                <w:pStyle w:val="DocumentMap"/>
                                <w:rPr>
                                  <w:i/>
                                  <w:noProof/>
                                  <w:sz w:val="24"/>
                                  <w:szCs w:val="24"/>
                                </w:rPr>
                              </w:pPr>
                              <w:bookmarkStart w:id="34" w:name="_Ref512818492"/>
                              <w:r w:rsidRPr="0032068D">
                                <w:rPr>
                                  <w:i/>
                                </w:rPr>
                                <w:t xml:space="preserve">Figure </w:t>
                              </w:r>
                              <w:r w:rsidRPr="0032068D">
                                <w:rPr>
                                  <w:i/>
                                </w:rPr>
                                <w:fldChar w:fldCharType="begin"/>
                              </w:r>
                              <w:r w:rsidRPr="0032068D">
                                <w:rPr>
                                  <w:i/>
                                </w:rPr>
                                <w:instrText xml:space="preserve"> SEQ Figure \* ARABIC </w:instrText>
                              </w:r>
                              <w:r w:rsidRPr="0032068D">
                                <w:rPr>
                                  <w:i/>
                                </w:rPr>
                                <w:fldChar w:fldCharType="separate"/>
                              </w:r>
                              <w:r w:rsidRPr="0032068D">
                                <w:rPr>
                                  <w:i/>
                                  <w:noProof/>
                                </w:rPr>
                                <w:t>14</w:t>
                              </w:r>
                              <w:r w:rsidRPr="0032068D">
                                <w:rPr>
                                  <w:i/>
                                </w:rPr>
                                <w:fldChar w:fldCharType="end"/>
                              </w:r>
                              <w:r w:rsidRPr="0032068D">
                                <w:rPr>
                                  <w:i/>
                                </w:rPr>
                                <w:t xml:space="preserve">: </w:t>
                              </w:r>
                              <w:r w:rsidRPr="00727A61">
                                <w:rPr>
                                  <w:i/>
                                </w:rPr>
                                <w:t>Predictions for SARIMA(1,1,1,</w:t>
                              </w:r>
                              <w:r>
                                <w:rPr>
                                  <w:i/>
                                </w:rPr>
                                <w:t>0</w:t>
                              </w:r>
                              <w:r w:rsidRPr="00727A61">
                                <w:rPr>
                                  <w:i/>
                                </w:rPr>
                                <w:t>,1,4)[</w:t>
                              </w:r>
                              <w:r>
                                <w:rPr>
                                  <w:i/>
                                </w:rPr>
                                <w:t>6</w:t>
                              </w:r>
                              <w:r w:rsidRPr="00727A61">
                                <w:rPr>
                                  <w:i/>
                                </w:rPr>
                                <w: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8587F1E" id="Group 103" o:spid="_x0000_s1062" style="position:absolute;left:0;text-align:left;margin-left:236.8pt;margin-top:327.45pt;width:4in;height:183.15pt;z-index:251689984;mso-position-horizontal:right;mso-position-horizontal-relative:margin;mso-width-relative:margin;mso-height-relative:margin" coordorigin=",226" coordsize="36576,22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" o:allowoverlap="f">
                <o:lock v:ext="edit" aspectratio="t"/>
                <v:shape id="Picture 104" o:spid="_x0000_s1063" type="#_x0000_t75" style="position:absolute;left:19;top:226;width:36454;height:20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">
                  <v:imagedata r:id="rId34" o:title=""/>
                </v:shape>
                <v:shape id="Text Box 105" o:spid="_x0000_s1064" type="#_x0000_t202" style="position:absolute;top:20959;width:36576;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" stroked="f">
                  <v:textbox style="mso-fit-shape-to-text:t" inset="0,0,0,0">
                    <w:txbxContent>
                      <w:p w14:paraId="63E07BC6" w14:textId="6AEDD29C" w:rsidR="0032068D" w:rsidRPr="0032068D" w:rsidRDefault="0032068D" w:rsidP="00D21F47">
                        <w:pPr>
                          <w:pStyle w:val="DocumentMap"/>
                          <w:rPr>
                            <w:i/>
                            <w:noProof/>
                            <w:sz w:val="24"/>
                            <w:szCs w:val="24"/>
                          </w:rPr>
                        </w:pPr>
                        <w:bookmarkStart w:id="35" w:name="_Ref512818492"/>
                        <w:r w:rsidRPr="0032068D">
                          <w:rPr>
                            <w:i/>
                          </w:rPr>
                          <w:t xml:space="preserve">Figure </w:t>
                        </w:r>
                        <w:r w:rsidRPr="0032068D">
                          <w:rPr>
                            <w:i/>
                          </w:rPr>
                          <w:fldChar w:fldCharType="begin"/>
                        </w:r>
                        <w:r w:rsidRPr="0032068D">
                          <w:rPr>
                            <w:i/>
                          </w:rPr>
                          <w:instrText xml:space="preserve"> SEQ Figure \* ARABIC </w:instrText>
                        </w:r>
                        <w:r w:rsidRPr="0032068D">
                          <w:rPr>
                            <w:i/>
                          </w:rPr>
                          <w:fldChar w:fldCharType="separate"/>
                        </w:r>
                        <w:r w:rsidRPr="0032068D">
                          <w:rPr>
                            <w:i/>
                            <w:noProof/>
                          </w:rPr>
                          <w:t>14</w:t>
                        </w:r>
                        <w:r w:rsidRPr="0032068D">
                          <w:rPr>
                            <w:i/>
                          </w:rPr>
                          <w:fldChar w:fldCharType="end"/>
                        </w:r>
                        <w:r w:rsidRPr="0032068D">
                          <w:rPr>
                            <w:i/>
                          </w:rPr>
                          <w:t xml:space="preserve">: </w:t>
                        </w:r>
                        <w:r w:rsidRPr="00727A61">
                          <w:rPr>
                            <w:i/>
                          </w:rPr>
                          <w:t>Predictions for SARIMA(1,1,1,</w:t>
                        </w:r>
                        <w:r>
                          <w:rPr>
                            <w:i/>
                          </w:rPr>
                          <w:t>0</w:t>
                        </w:r>
                        <w:r w:rsidRPr="00727A61">
                          <w:rPr>
                            <w:i/>
                          </w:rPr>
                          <w:t>,1,4)[</w:t>
                        </w:r>
                        <w:r>
                          <w:rPr>
                            <w:i/>
                          </w:rPr>
                          <w:t>6</w:t>
                        </w:r>
                        <w:r w:rsidRPr="00727A61">
                          <w:rPr>
                            <w:i/>
                          </w:rPr>
                          <w:t>]</w:t>
                        </w:r>
                        <w:bookmarkEnd w:id="35"/>
                      </w:p>
                    </w:txbxContent>
                  </v:textbox>
                </v:shape>
                <w10:wrap type="tight" anchorx="margin"/>
              </v:group>
            </w:pict>
          </mc:Fallback>
        </mc:AlternateContent>
      </w:r>
      <w:r w:rsidRPr="00841DFD">
        <w:rPr>
          <w:noProof/>
        </w:rPr>
        <mc:AlternateContent>
          <mc:Choice Requires="wpg">
            <w:drawing>
              <wp:anchor distT="0" distB="0" distL="114300" distR="114300" simplePos="0" relativeHeight="251693056" behindDoc="1" locked="0" layoutInCell="1" allowOverlap="0" wp14:anchorId="415883FC" wp14:editId="564BCA87">
                <wp:simplePos x="0" y="0"/>
                <wp:positionH relativeFrom="margin">
                  <wp:align>right</wp:align>
                </wp:positionH>
                <wp:positionV relativeFrom="paragraph">
                  <wp:posOffset>2407920</wp:posOffset>
                </wp:positionV>
                <wp:extent cx="3648075" cy="1467485"/>
                <wp:effectExtent l="0" t="0" r="9525" b="0"/>
                <wp:wrapTight wrapText="bothSides">
                  <wp:wrapPolygon edited="0">
                    <wp:start x="0" y="0"/>
                    <wp:lineTo x="0" y="21310"/>
                    <wp:lineTo x="21544" y="21310"/>
                    <wp:lineTo x="21544" y="0"/>
                    <wp:lineTo x="0" y="0"/>
                  </wp:wrapPolygon>
                </wp:wrapTight>
                <wp:docPr id="109" name="Group 109"/>
                <wp:cNvGraphicFramePr/>
                <a:graphic xmlns:a="http://schemas.openxmlformats.org/drawingml/2006/main">
                  <a:graphicData uri="http://schemas.microsoft.com/office/word/2010/wordprocessingGroup">
                    <wpg:wgp>
                      <wpg:cNvGrpSpPr/>
                      <wpg:grpSpPr>
                        <a:xfrm>
                          <a:off x="0" y="0"/>
                          <a:ext cx="3648075" cy="1467485"/>
                          <a:chOff x="0" y="0"/>
                          <a:chExt cx="3649345" cy="1465760"/>
                        </a:xfrm>
                      </wpg:grpSpPr>
                      <pic:pic xmlns:pic="http://schemas.openxmlformats.org/drawingml/2006/picture">
                        <pic:nvPicPr>
                          <pic:cNvPr id="110" name="Picture 110"/>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228600"/>
                            <a:ext cx="3649345" cy="1237160"/>
                          </a:xfrm>
                          <a:prstGeom prst="rect">
                            <a:avLst/>
                          </a:prstGeom>
                        </pic:spPr>
                      </pic:pic>
                      <wps:wsp>
                        <wps:cNvPr id="111" name="Text Box 111"/>
                        <wps:cNvSpPr txBox="1"/>
                        <wps:spPr>
                          <a:xfrm>
                            <a:off x="0" y="0"/>
                            <a:ext cx="3649345" cy="228600"/>
                          </a:xfrm>
                          <a:prstGeom prst="rect">
                            <a:avLst/>
                          </a:prstGeom>
                          <a:solidFill>
                            <a:prstClr val="white"/>
                          </a:solidFill>
                          <a:ln>
                            <a:noFill/>
                          </a:ln>
                        </wps:spPr>
                        <wps:txbx>
                          <w:txbxContent>
                            <w:p w14:paraId="5BBEA386" w14:textId="632F8555" w:rsidR="0032068D" w:rsidRPr="00F545CB" w:rsidRDefault="0032068D" w:rsidP="0032068D">
                              <w:pPr>
                                <w:pStyle w:val="Caption"/>
                                <w:rPr>
                                  <w:noProof/>
                                  <w:sz w:val="24"/>
                                  <w:szCs w:val="24"/>
                                </w:rPr>
                              </w:pPr>
                              <w:bookmarkStart w:id="36" w:name="_Ref512818483"/>
                              <w:r>
                                <w:t xml:space="preserve">Table </w:t>
                              </w:r>
                              <w:r>
                                <w:fldChar w:fldCharType="begin"/>
                              </w:r>
                              <w:r>
                                <w:instrText xml:space="preserve"> SEQ Table \* ARABIC </w:instrText>
                              </w:r>
                              <w:r>
                                <w:fldChar w:fldCharType="separate"/>
                              </w:r>
                              <w:r>
                                <w:rPr>
                                  <w:noProof/>
                                </w:rPr>
                                <w:t>2</w:t>
                              </w:r>
                              <w:r>
                                <w:fldChar w:fldCharType="end"/>
                              </w:r>
                              <w:bookmarkEnd w:id="36"/>
                              <w:r>
                                <w:t>: 12 Month Seasonal ARIMA Model Selection Criteria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5883FC" id="Group 109" o:spid="_x0000_s1065" style="position:absolute;left:0;text-align:left;margin-left:236.05pt;margin-top:189.6pt;width:287.25pt;height:115.55pt;z-index:-251623424;mso-position-horizontal:right;mso-position-horizontal-relative:margin;mso-width-relative:margin;mso-height-relative:margin" coordsize="36493,14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" o:allowoverlap="f">
                <v:shape id="Picture 110" o:spid="_x0000_s1066" type="#_x0000_t75" style="position:absolute;top:2286;width:36493;height:12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">
                  <v:imagedata r:id="rId36" o:title=""/>
                </v:shape>
                <v:shape id="Text Box 111" o:spid="_x0000_s1067" type="#_x0000_t202" style="position:absolute;width:3649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5BBEA386" w14:textId="632F8555" w:rsidR="0032068D" w:rsidRPr="00F545CB" w:rsidRDefault="0032068D" w:rsidP="0032068D">
                        <w:pPr>
                          <w:pStyle w:val="Caption"/>
                          <w:rPr>
                            <w:noProof/>
                            <w:sz w:val="24"/>
                            <w:szCs w:val="24"/>
                          </w:rPr>
                        </w:pPr>
                        <w:bookmarkStart w:id="37" w:name="_Ref512818483"/>
                        <w:r>
                          <w:t xml:space="preserve">Table </w:t>
                        </w:r>
                        <w:r>
                          <w:fldChar w:fldCharType="begin"/>
                        </w:r>
                        <w:r>
                          <w:instrText xml:space="preserve"> SEQ Table \* ARABIC </w:instrText>
                        </w:r>
                        <w:r>
                          <w:fldChar w:fldCharType="separate"/>
                        </w:r>
                        <w:r>
                          <w:rPr>
                            <w:noProof/>
                          </w:rPr>
                          <w:t>2</w:t>
                        </w:r>
                        <w:r>
                          <w:fldChar w:fldCharType="end"/>
                        </w:r>
                        <w:bookmarkEnd w:id="37"/>
                        <w:r>
                          <w:t>: 12 Month Seasonal ARIMA Model Selection Criteria</w:t>
                        </w:r>
                      </w:p>
                    </w:txbxContent>
                  </v:textbox>
                </v:shape>
                <w10:wrap type="tight" anchorx="margin"/>
              </v:group>
            </w:pict>
          </mc:Fallback>
        </mc:AlternateContent>
      </w:r>
      <w:r w:rsidRPr="00841DFD">
        <mc:AlternateContent>
          <mc:Choice Requires="wpg">
            <w:drawing>
              <wp:anchor distT="0" distB="0" distL="114300" distR="114300" simplePos="0" relativeHeight="251691008" behindDoc="0" locked="0" layoutInCell="1" allowOverlap="0" wp14:anchorId="7B488ADA" wp14:editId="6921C83E">
                <wp:simplePos x="0" y="0"/>
                <wp:positionH relativeFrom="margin">
                  <wp:align>right</wp:align>
                </wp:positionH>
                <wp:positionV relativeFrom="paragraph">
                  <wp:posOffset>6638925</wp:posOffset>
                </wp:positionV>
                <wp:extent cx="3657600" cy="2314878"/>
                <wp:effectExtent l="0" t="0" r="0" b="9525"/>
                <wp:wrapTight wrapText="bothSides">
                  <wp:wrapPolygon edited="0">
                    <wp:start x="0" y="178"/>
                    <wp:lineTo x="0" y="21511"/>
                    <wp:lineTo x="21488" y="21511"/>
                    <wp:lineTo x="21488" y="178"/>
                    <wp:lineTo x="0" y="178"/>
                  </wp:wrapPolygon>
                </wp:wrapTight>
                <wp:docPr id="106" name="Group 10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16103"/>
                          <a:ext cx="3657600" cy="2298775"/>
                          <a:chOff x="0" y="16459"/>
                          <a:chExt cx="3657600" cy="2262113"/>
                        </a:xfrm>
                      </wpg:grpSpPr>
                      <pic:pic xmlns:pic="http://schemas.openxmlformats.org/drawingml/2006/picture">
                        <pic:nvPicPr>
                          <pic:cNvPr id="107" name="Picture 107"/>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16459"/>
                            <a:ext cx="3649345" cy="2017495"/>
                          </a:xfrm>
                          <a:prstGeom prst="rect">
                            <a:avLst/>
                          </a:prstGeom>
                        </pic:spPr>
                      </pic:pic>
                      <wps:wsp>
                        <wps:cNvPr id="108" name="Text Box 108"/>
                        <wps:cNvSpPr txBox="1"/>
                        <wps:spPr>
                          <a:xfrm>
                            <a:off x="0" y="2095484"/>
                            <a:ext cx="3657600" cy="183088"/>
                          </a:xfrm>
                          <a:prstGeom prst="rect">
                            <a:avLst/>
                          </a:prstGeom>
                          <a:solidFill>
                            <a:prstClr val="white"/>
                          </a:solidFill>
                          <a:ln>
                            <a:noFill/>
                          </a:ln>
                        </wps:spPr>
                        <wps:txbx>
                          <w:txbxContent>
                            <w:p w14:paraId="35F94375" w14:textId="23AB236B" w:rsidR="0032068D" w:rsidRPr="0032068D" w:rsidRDefault="0032068D" w:rsidP="00D21F47">
                              <w:pPr>
                                <w:pStyle w:val="DocumentMap"/>
                                <w:rPr>
                                  <w:i/>
                                  <w:noProof/>
                                  <w:sz w:val="24"/>
                                  <w:szCs w:val="24"/>
                                </w:rPr>
                              </w:pPr>
                              <w:bookmarkStart w:id="38" w:name="_Ref512818493"/>
                              <w:r w:rsidRPr="0032068D">
                                <w:rPr>
                                  <w:i/>
                                </w:rPr>
                                <w:t xml:space="preserve">Figure </w:t>
                              </w:r>
                              <w:r w:rsidRPr="0032068D">
                                <w:rPr>
                                  <w:i/>
                                </w:rPr>
                                <w:fldChar w:fldCharType="begin"/>
                              </w:r>
                              <w:r w:rsidRPr="0032068D">
                                <w:rPr>
                                  <w:i/>
                                </w:rPr>
                                <w:instrText xml:space="preserve"> SEQ Figure \* ARABIC </w:instrText>
                              </w:r>
                              <w:r w:rsidRPr="0032068D">
                                <w:rPr>
                                  <w:i/>
                                </w:rPr>
                                <w:fldChar w:fldCharType="separate"/>
                              </w:r>
                              <w:r w:rsidRPr="0032068D">
                                <w:rPr>
                                  <w:i/>
                                  <w:noProof/>
                                </w:rPr>
                                <w:t>15</w:t>
                              </w:r>
                              <w:r w:rsidRPr="0032068D">
                                <w:rPr>
                                  <w:i/>
                                </w:rPr>
                                <w:fldChar w:fldCharType="end"/>
                              </w:r>
                              <w:r w:rsidRPr="0032068D">
                                <w:rPr>
                                  <w:i/>
                                </w:rPr>
                                <w:t xml:space="preserve">: </w:t>
                              </w:r>
                              <w:r w:rsidRPr="00727A61">
                                <w:rPr>
                                  <w:i/>
                                </w:rPr>
                                <w:t>Predictions for SARIMA(1,1,1,</w:t>
                              </w:r>
                              <w:r>
                                <w:rPr>
                                  <w:i/>
                                </w:rPr>
                                <w:t>0</w:t>
                              </w:r>
                              <w:r w:rsidRPr="00727A61">
                                <w:rPr>
                                  <w:i/>
                                </w:rPr>
                                <w:t>,1,</w:t>
                              </w:r>
                              <w:r>
                                <w:rPr>
                                  <w:i/>
                                </w:rPr>
                                <w:t>8</w:t>
                              </w:r>
                              <w:r w:rsidRPr="00727A61">
                                <w:rPr>
                                  <w:i/>
                                </w:rPr>
                                <w:t>)[</w:t>
                              </w:r>
                              <w:r>
                                <w:rPr>
                                  <w:i/>
                                </w:rPr>
                                <w:t>6</w:t>
                              </w:r>
                              <w:r w:rsidRPr="00727A61">
                                <w:rPr>
                                  <w:i/>
                                </w:rPr>
                                <w: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B488ADA" id="Group 106" o:spid="_x0000_s1068" style="position:absolute;left:0;text-align:left;margin-left:236.8pt;margin-top:522.75pt;width:4in;height:182.25pt;z-index:251691008;mso-position-horizontal:right;mso-position-horizontal-relative:margin;mso-width-relative:margin;mso-height-relative:margin" coordorigin=",164" coordsize="36576,22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" o:allowoverlap="f">
                <o:lock v:ext="edit" aspectratio="t"/>
                <v:shape id="Picture 107" o:spid="_x0000_s1069" type="#_x0000_t75" style="position:absolute;top:164;width:36493;height:20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">
                  <v:imagedata r:id="rId38" o:title=""/>
                </v:shape>
                <v:shape id="Text Box 108" o:spid="_x0000_s1070" type="#_x0000_t202" style="position:absolute;top:20954;width:36576;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" stroked="f">
                  <v:textbox style="mso-fit-shape-to-text:t" inset="0,0,0,0">
                    <w:txbxContent>
                      <w:p w14:paraId="35F94375" w14:textId="23AB236B" w:rsidR="0032068D" w:rsidRPr="0032068D" w:rsidRDefault="0032068D" w:rsidP="00D21F47">
                        <w:pPr>
                          <w:pStyle w:val="DocumentMap"/>
                          <w:rPr>
                            <w:i/>
                            <w:noProof/>
                            <w:sz w:val="24"/>
                            <w:szCs w:val="24"/>
                          </w:rPr>
                        </w:pPr>
                        <w:bookmarkStart w:id="39" w:name="_Ref512818493"/>
                        <w:r w:rsidRPr="0032068D">
                          <w:rPr>
                            <w:i/>
                          </w:rPr>
                          <w:t xml:space="preserve">Figure </w:t>
                        </w:r>
                        <w:r w:rsidRPr="0032068D">
                          <w:rPr>
                            <w:i/>
                          </w:rPr>
                          <w:fldChar w:fldCharType="begin"/>
                        </w:r>
                        <w:r w:rsidRPr="0032068D">
                          <w:rPr>
                            <w:i/>
                          </w:rPr>
                          <w:instrText xml:space="preserve"> SEQ Figure \* ARABIC </w:instrText>
                        </w:r>
                        <w:r w:rsidRPr="0032068D">
                          <w:rPr>
                            <w:i/>
                          </w:rPr>
                          <w:fldChar w:fldCharType="separate"/>
                        </w:r>
                        <w:r w:rsidRPr="0032068D">
                          <w:rPr>
                            <w:i/>
                            <w:noProof/>
                          </w:rPr>
                          <w:t>15</w:t>
                        </w:r>
                        <w:r w:rsidRPr="0032068D">
                          <w:rPr>
                            <w:i/>
                          </w:rPr>
                          <w:fldChar w:fldCharType="end"/>
                        </w:r>
                        <w:r w:rsidRPr="0032068D">
                          <w:rPr>
                            <w:i/>
                          </w:rPr>
                          <w:t xml:space="preserve">: </w:t>
                        </w:r>
                        <w:r w:rsidRPr="00727A61">
                          <w:rPr>
                            <w:i/>
                          </w:rPr>
                          <w:t>Predictions for SARIMA(1,1,1,</w:t>
                        </w:r>
                        <w:r>
                          <w:rPr>
                            <w:i/>
                          </w:rPr>
                          <w:t>0</w:t>
                        </w:r>
                        <w:r w:rsidRPr="00727A61">
                          <w:rPr>
                            <w:i/>
                          </w:rPr>
                          <w:t>,1,</w:t>
                        </w:r>
                        <w:r>
                          <w:rPr>
                            <w:i/>
                          </w:rPr>
                          <w:t>8</w:t>
                        </w:r>
                        <w:r w:rsidRPr="00727A61">
                          <w:rPr>
                            <w:i/>
                          </w:rPr>
                          <w:t>)[</w:t>
                        </w:r>
                        <w:r>
                          <w:rPr>
                            <w:i/>
                          </w:rPr>
                          <w:t>6</w:t>
                        </w:r>
                        <w:r w:rsidRPr="00727A61">
                          <w:rPr>
                            <w:i/>
                          </w:rPr>
                          <w:t>]</w:t>
                        </w:r>
                        <w:bookmarkEnd w:id="39"/>
                      </w:p>
                    </w:txbxContent>
                  </v:textbox>
                </v:shape>
                <w10:wrap type="tight" anchorx="margin"/>
              </v:group>
            </w:pict>
          </mc:Fallback>
        </mc:AlternateContent>
      </w:r>
      <w:r w:rsidR="00D21F47" w:rsidRPr="00841DFD">
        <mc:AlternateContent>
          <mc:Choice Requires="wpg">
            <w:drawing>
              <wp:anchor distT="0" distB="0" distL="114300" distR="114300" simplePos="0" relativeHeight="251686912" behindDoc="0" locked="0" layoutInCell="1" allowOverlap="0" wp14:anchorId="12B9A0CD" wp14:editId="27810194">
                <wp:simplePos x="0" y="0"/>
                <wp:positionH relativeFrom="margin">
                  <wp:posOffset>0</wp:posOffset>
                </wp:positionH>
                <wp:positionV relativeFrom="paragraph">
                  <wp:posOffset>0</wp:posOffset>
                </wp:positionV>
                <wp:extent cx="3429000" cy="2181860"/>
                <wp:effectExtent l="0" t="0" r="0" b="8890"/>
                <wp:wrapTight wrapText="bothSides">
                  <wp:wrapPolygon edited="0">
                    <wp:start x="0" y="189"/>
                    <wp:lineTo x="0" y="21499"/>
                    <wp:lineTo x="21480" y="21499"/>
                    <wp:lineTo x="21480" y="189"/>
                    <wp:lineTo x="0" y="189"/>
                  </wp:wrapPolygon>
                </wp:wrapTight>
                <wp:docPr id="97" name="Group 9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16003"/>
                          <a:ext cx="3429000" cy="2165857"/>
                          <a:chOff x="0" y="17229"/>
                          <a:chExt cx="3657600" cy="2274107"/>
                        </a:xfrm>
                      </wpg:grpSpPr>
                      <pic:pic xmlns:pic="http://schemas.openxmlformats.org/drawingml/2006/picture">
                        <pic:nvPicPr>
                          <pic:cNvPr id="98" name="Picture 98"/>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1958" y="17229"/>
                            <a:ext cx="3645430" cy="2015956"/>
                          </a:xfrm>
                          <a:prstGeom prst="rect">
                            <a:avLst/>
                          </a:prstGeom>
                        </pic:spPr>
                      </pic:pic>
                      <wps:wsp>
                        <wps:cNvPr id="99" name="Text Box 99"/>
                        <wps:cNvSpPr txBox="1"/>
                        <wps:spPr>
                          <a:xfrm>
                            <a:off x="0" y="2095982"/>
                            <a:ext cx="3657600" cy="195354"/>
                          </a:xfrm>
                          <a:prstGeom prst="rect">
                            <a:avLst/>
                          </a:prstGeom>
                          <a:solidFill>
                            <a:prstClr val="white"/>
                          </a:solidFill>
                          <a:ln>
                            <a:noFill/>
                          </a:ln>
                        </wps:spPr>
                        <wps:txbx>
                          <w:txbxContent>
                            <w:p w14:paraId="1B6B7CAF" w14:textId="3F41D9D0" w:rsidR="0032068D" w:rsidRPr="0032068D" w:rsidRDefault="0032068D" w:rsidP="00D21F47">
                              <w:pPr>
                                <w:pStyle w:val="DocumentMap"/>
                                <w:rPr>
                                  <w:i/>
                                  <w:noProof/>
                                  <w:sz w:val="24"/>
                                  <w:szCs w:val="24"/>
                                </w:rPr>
                              </w:pPr>
                              <w:bookmarkStart w:id="40" w:name="_Ref512818220"/>
                              <w:r w:rsidRPr="0032068D">
                                <w:rPr>
                                  <w:i/>
                                </w:rPr>
                                <w:t xml:space="preserve">Figure </w:t>
                              </w:r>
                              <w:r w:rsidRPr="0032068D">
                                <w:rPr>
                                  <w:i/>
                                </w:rPr>
                                <w:fldChar w:fldCharType="begin"/>
                              </w:r>
                              <w:r w:rsidRPr="0032068D">
                                <w:rPr>
                                  <w:i/>
                                </w:rPr>
                                <w:instrText xml:space="preserve"> SEQ Figure \* ARABIC </w:instrText>
                              </w:r>
                              <w:r w:rsidRPr="0032068D">
                                <w:rPr>
                                  <w:i/>
                                </w:rPr>
                                <w:fldChar w:fldCharType="separate"/>
                              </w:r>
                              <w:r w:rsidRPr="0032068D">
                                <w:rPr>
                                  <w:i/>
                                  <w:noProof/>
                                </w:rPr>
                                <w:t>12</w:t>
                              </w:r>
                              <w:r w:rsidRPr="0032068D">
                                <w:rPr>
                                  <w:i/>
                                </w:rPr>
                                <w:fldChar w:fldCharType="end"/>
                              </w:r>
                              <w:bookmarkEnd w:id="40"/>
                              <w:r w:rsidRPr="0032068D">
                                <w:rPr>
                                  <w:i/>
                                </w:rPr>
                                <w:t>:  6 mo. ACF/PACF (Additive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2B9A0CD" id="Group 97" o:spid="_x0000_s1071" style="position:absolute;left:0;text-align:left;margin-left:0;margin-top:0;width:270pt;height:171.8pt;z-index:251686912;mso-position-horizontal-relative:margin;mso-width-relative:margin;mso-height-relative:margin" coordorigin=",172" coordsize="36576,22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" o:allowoverlap="f">
                <o:lock v:ext="edit" aspectratio="t"/>
                <v:shape id="Picture 98" o:spid="_x0000_s1072" type="#_x0000_t75" style="position:absolute;left:19;top:172;width:36454;height:20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">
                  <v:imagedata r:id="rId40" o:title=""/>
                </v:shape>
                <v:shape id="Text Box 99" o:spid="_x0000_s1073" type="#_x0000_t202" style="position:absolute;top:20959;width:36576;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" stroked="f">
                  <v:textbox style="mso-fit-shape-to-text:t" inset="0,0,0,0">
                    <w:txbxContent>
                      <w:p w14:paraId="1B6B7CAF" w14:textId="3F41D9D0" w:rsidR="0032068D" w:rsidRPr="0032068D" w:rsidRDefault="0032068D" w:rsidP="00D21F47">
                        <w:pPr>
                          <w:pStyle w:val="DocumentMap"/>
                          <w:rPr>
                            <w:i/>
                            <w:noProof/>
                            <w:sz w:val="24"/>
                            <w:szCs w:val="24"/>
                          </w:rPr>
                        </w:pPr>
                        <w:bookmarkStart w:id="41" w:name="_Ref512818220"/>
                        <w:r w:rsidRPr="0032068D">
                          <w:rPr>
                            <w:i/>
                          </w:rPr>
                          <w:t xml:space="preserve">Figure </w:t>
                        </w:r>
                        <w:r w:rsidRPr="0032068D">
                          <w:rPr>
                            <w:i/>
                          </w:rPr>
                          <w:fldChar w:fldCharType="begin"/>
                        </w:r>
                        <w:r w:rsidRPr="0032068D">
                          <w:rPr>
                            <w:i/>
                          </w:rPr>
                          <w:instrText xml:space="preserve"> SEQ Figure \* ARABIC </w:instrText>
                        </w:r>
                        <w:r w:rsidRPr="0032068D">
                          <w:rPr>
                            <w:i/>
                          </w:rPr>
                          <w:fldChar w:fldCharType="separate"/>
                        </w:r>
                        <w:r w:rsidRPr="0032068D">
                          <w:rPr>
                            <w:i/>
                            <w:noProof/>
                          </w:rPr>
                          <w:t>12</w:t>
                        </w:r>
                        <w:r w:rsidRPr="0032068D">
                          <w:rPr>
                            <w:i/>
                          </w:rPr>
                          <w:fldChar w:fldCharType="end"/>
                        </w:r>
                        <w:bookmarkEnd w:id="41"/>
                        <w:r w:rsidRPr="0032068D">
                          <w:rPr>
                            <w:i/>
                          </w:rPr>
                          <w:t>:  6 mo. ACF/PACF (Additive Decomposition)</w:t>
                        </w:r>
                      </w:p>
                    </w:txbxContent>
                  </v:textbox>
                </v:shape>
                <w10:wrap type="tight" anchorx="margin"/>
              </v:group>
            </w:pict>
          </mc:Fallback>
        </mc:AlternateContent>
      </w:r>
      <w:r w:rsidR="00D21F47" w:rsidRPr="00841DFD">
        <mc:AlternateContent>
          <mc:Choice Requires="wpg">
            <w:drawing>
              <wp:anchor distT="0" distB="0" distL="114300" distR="114300" simplePos="0" relativeHeight="251687936" behindDoc="0" locked="0" layoutInCell="1" allowOverlap="0" wp14:anchorId="0CD142C5" wp14:editId="279E6622">
                <wp:simplePos x="0" y="0"/>
                <wp:positionH relativeFrom="margin">
                  <wp:posOffset>3429000</wp:posOffset>
                </wp:positionH>
                <wp:positionV relativeFrom="paragraph">
                  <wp:posOffset>0</wp:posOffset>
                </wp:positionV>
                <wp:extent cx="3429000" cy="2181892"/>
                <wp:effectExtent l="0" t="0" r="0" b="8890"/>
                <wp:wrapTight wrapText="bothSides">
                  <wp:wrapPolygon edited="0">
                    <wp:start x="0" y="189"/>
                    <wp:lineTo x="0" y="21499"/>
                    <wp:lineTo x="21480" y="21499"/>
                    <wp:lineTo x="21480" y="189"/>
                    <wp:lineTo x="0" y="189"/>
                  </wp:wrapPolygon>
                </wp:wrapTight>
                <wp:docPr id="100" name="Group 10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15097"/>
                          <a:ext cx="3429000" cy="2166795"/>
                          <a:chOff x="0" y="16460"/>
                          <a:chExt cx="3657600" cy="2274386"/>
                        </a:xfrm>
                      </wpg:grpSpPr>
                      <pic:pic xmlns:pic="http://schemas.openxmlformats.org/drawingml/2006/picture">
                        <pic:nvPicPr>
                          <pic:cNvPr id="101" name="Picture 10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16460"/>
                            <a:ext cx="3649345" cy="2017495"/>
                          </a:xfrm>
                          <a:prstGeom prst="rect">
                            <a:avLst/>
                          </a:prstGeom>
                        </pic:spPr>
                      </pic:pic>
                      <wps:wsp>
                        <wps:cNvPr id="102" name="Text Box 102"/>
                        <wps:cNvSpPr txBox="1"/>
                        <wps:spPr>
                          <a:xfrm>
                            <a:off x="0" y="2095553"/>
                            <a:ext cx="3657600" cy="195293"/>
                          </a:xfrm>
                          <a:prstGeom prst="rect">
                            <a:avLst/>
                          </a:prstGeom>
                          <a:solidFill>
                            <a:prstClr val="white"/>
                          </a:solidFill>
                          <a:ln>
                            <a:noFill/>
                          </a:ln>
                        </wps:spPr>
                        <wps:txbx>
                          <w:txbxContent>
                            <w:p w14:paraId="059AF682" w14:textId="48D43C36" w:rsidR="0032068D" w:rsidRPr="0032068D" w:rsidRDefault="0032068D" w:rsidP="00D21F47">
                              <w:pPr>
                                <w:pStyle w:val="DocumentMap"/>
                                <w:rPr>
                                  <w:i/>
                                  <w:noProof/>
                                  <w:sz w:val="24"/>
                                  <w:szCs w:val="24"/>
                                </w:rPr>
                              </w:pPr>
                              <w:bookmarkStart w:id="42" w:name="_Ref512818222"/>
                              <w:r w:rsidRPr="0032068D">
                                <w:rPr>
                                  <w:i/>
                                </w:rPr>
                                <w:t xml:space="preserve">Figure </w:t>
                              </w:r>
                              <w:r w:rsidRPr="0032068D">
                                <w:rPr>
                                  <w:i/>
                                </w:rPr>
                                <w:fldChar w:fldCharType="begin"/>
                              </w:r>
                              <w:r w:rsidRPr="0032068D">
                                <w:rPr>
                                  <w:i/>
                                </w:rPr>
                                <w:instrText xml:space="preserve"> SEQ Figure \* ARABIC </w:instrText>
                              </w:r>
                              <w:r w:rsidRPr="0032068D">
                                <w:rPr>
                                  <w:i/>
                                </w:rPr>
                                <w:fldChar w:fldCharType="separate"/>
                              </w:r>
                              <w:r w:rsidRPr="0032068D">
                                <w:rPr>
                                  <w:i/>
                                  <w:noProof/>
                                </w:rPr>
                                <w:t>13</w:t>
                              </w:r>
                              <w:r w:rsidRPr="0032068D">
                                <w:rPr>
                                  <w:i/>
                                </w:rPr>
                                <w:fldChar w:fldCharType="end"/>
                              </w:r>
                              <w:bookmarkEnd w:id="42"/>
                              <w:r w:rsidRPr="0032068D">
                                <w:rPr>
                                  <w:i/>
                                </w:rPr>
                                <w:t>: 6 mo. ACF/PACF (Differenced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CD142C5" id="Group 100" o:spid="_x0000_s1074" style="position:absolute;left:0;text-align:left;margin-left:270pt;margin-top:0;width:270pt;height:171.8pt;z-index:251687936;mso-position-horizontal-relative:margin;mso-width-relative:margin;mso-height-relative:margin" coordorigin=",164" coordsize="36576,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" o:allowoverlap="f">
                <o:lock v:ext="edit" aspectratio="t"/>
                <v:shape id="Picture 101" o:spid="_x0000_s1075" type="#_x0000_t75" style="position:absolute;top:164;width:36493;height:20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">
                  <v:imagedata r:id="rId42" o:title=""/>
                </v:shape>
                <v:shape id="Text Box 102" o:spid="_x0000_s1076" type="#_x0000_t202" style="position:absolute;top:20955;width:36576;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" stroked="f">
                  <v:textbox style="mso-fit-shape-to-text:t" inset="0,0,0,0">
                    <w:txbxContent>
                      <w:p w14:paraId="059AF682" w14:textId="48D43C36" w:rsidR="0032068D" w:rsidRPr="0032068D" w:rsidRDefault="0032068D" w:rsidP="00D21F47">
                        <w:pPr>
                          <w:pStyle w:val="DocumentMap"/>
                          <w:rPr>
                            <w:i/>
                            <w:noProof/>
                            <w:sz w:val="24"/>
                            <w:szCs w:val="24"/>
                          </w:rPr>
                        </w:pPr>
                        <w:bookmarkStart w:id="43" w:name="_Ref512818222"/>
                        <w:r w:rsidRPr="0032068D">
                          <w:rPr>
                            <w:i/>
                          </w:rPr>
                          <w:t xml:space="preserve">Figure </w:t>
                        </w:r>
                        <w:r w:rsidRPr="0032068D">
                          <w:rPr>
                            <w:i/>
                          </w:rPr>
                          <w:fldChar w:fldCharType="begin"/>
                        </w:r>
                        <w:r w:rsidRPr="0032068D">
                          <w:rPr>
                            <w:i/>
                          </w:rPr>
                          <w:instrText xml:space="preserve"> SEQ Figure \* ARABIC </w:instrText>
                        </w:r>
                        <w:r w:rsidRPr="0032068D">
                          <w:rPr>
                            <w:i/>
                          </w:rPr>
                          <w:fldChar w:fldCharType="separate"/>
                        </w:r>
                        <w:r w:rsidRPr="0032068D">
                          <w:rPr>
                            <w:i/>
                            <w:noProof/>
                          </w:rPr>
                          <w:t>13</w:t>
                        </w:r>
                        <w:r w:rsidRPr="0032068D">
                          <w:rPr>
                            <w:i/>
                          </w:rPr>
                          <w:fldChar w:fldCharType="end"/>
                        </w:r>
                        <w:bookmarkEnd w:id="43"/>
                        <w:r w:rsidRPr="0032068D">
                          <w:rPr>
                            <w:i/>
                          </w:rPr>
                          <w:t>: 6 mo. ACF/PACF (Differenced Values)</w:t>
                        </w:r>
                      </w:p>
                    </w:txbxContent>
                  </v:textbox>
                </v:shape>
                <w10:wrap type="tight" anchorx="margin"/>
              </v:group>
            </w:pict>
          </mc:Fallback>
        </mc:AlternateContent>
      </w:r>
      <w:r w:rsidR="00D21F47" w:rsidRPr="00841DFD">
        <w:t xml:space="preserve">The same ACF and PACF plots were examined using the </w:t>
      </w:r>
      <w:proofErr w:type="gramStart"/>
      <w:r w:rsidR="00D21F47" w:rsidRPr="00841DFD">
        <w:t>6 month</w:t>
      </w:r>
      <w:proofErr w:type="gramEnd"/>
      <w:r w:rsidR="00D21F47" w:rsidRPr="00841DFD">
        <w:t xml:space="preserve"> trend (shown in Figures</w:t>
      </w:r>
      <w:r w:rsidRPr="00841DFD">
        <w:t xml:space="preserve"> </w:t>
      </w:r>
      <w:r w:rsidRPr="00841DFD">
        <w:fldChar w:fldCharType="begin"/>
      </w:r>
      <w:r w:rsidRPr="00841DFD">
        <w:instrText xml:space="preserve"> REF _Ref512818220 \h </w:instrText>
      </w:r>
      <w:r w:rsidR="00841DFD" w:rsidRPr="00841DFD">
        <w:instrText xml:space="preserve"> \* MERGEFORMAT </w:instrText>
      </w:r>
      <w:r w:rsidRPr="00841DFD">
        <w:fldChar w:fldCharType="separate"/>
      </w:r>
      <w:r w:rsidRPr="00841DFD">
        <w:rPr>
          <w:noProof/>
        </w:rPr>
        <w:t>12</w:t>
      </w:r>
      <w:r w:rsidRPr="00841DFD">
        <w:fldChar w:fldCharType="end"/>
      </w:r>
      <w:r w:rsidRPr="00841DFD">
        <w:t xml:space="preserve"> and </w:t>
      </w:r>
      <w:r w:rsidRPr="00841DFD">
        <w:fldChar w:fldCharType="begin"/>
      </w:r>
      <w:r w:rsidRPr="00841DFD">
        <w:instrText xml:space="preserve"> REF _Ref512818222 \h </w:instrText>
      </w:r>
      <w:r w:rsidR="00841DFD" w:rsidRPr="00841DFD">
        <w:instrText xml:space="preserve"> \* MERGEFORMAT </w:instrText>
      </w:r>
      <w:r w:rsidRPr="00841DFD">
        <w:fldChar w:fldCharType="separate"/>
      </w:r>
      <w:r w:rsidRPr="00841DFD">
        <w:rPr>
          <w:noProof/>
        </w:rPr>
        <w:t>13</w:t>
      </w:r>
      <w:r w:rsidRPr="00841DFD">
        <w:fldChar w:fldCharType="end"/>
      </w:r>
      <w:r w:rsidR="00D21F47" w:rsidRPr="00841DFD">
        <w:t xml:space="preserve">). For the differenced data, </w:t>
      </w:r>
      <w:r w:rsidRPr="00841DFD">
        <w:fldChar w:fldCharType="begin"/>
      </w:r>
      <w:r w:rsidRPr="00841DFD">
        <w:instrText xml:space="preserve"> REF _Ref512818222 \h </w:instrText>
      </w:r>
      <w:r w:rsidR="00841DFD" w:rsidRPr="00841DFD">
        <w:instrText xml:space="preserve"> \* MERGEFORMAT </w:instrText>
      </w:r>
      <w:r w:rsidRPr="00841DFD">
        <w:fldChar w:fldCharType="separate"/>
      </w:r>
      <w:r w:rsidRPr="00841DFD">
        <w:t xml:space="preserve">Figure </w:t>
      </w:r>
      <w:r w:rsidRPr="00841DFD">
        <w:rPr>
          <w:noProof/>
        </w:rPr>
        <w:t>13</w:t>
      </w:r>
      <w:r w:rsidRPr="00841DFD">
        <w:fldChar w:fldCharType="end"/>
      </w:r>
      <w:r w:rsidRPr="00841DFD">
        <w:t xml:space="preserve"> </w:t>
      </w:r>
      <w:r w:rsidR="00D21F47" w:rsidRPr="00841DFD">
        <w:t xml:space="preserve">shows a possible SARIMA(1,1,1,1,1,4)[6], and the ACF/PACF of the data detrended using the Additive Decomposition </w:t>
      </w:r>
      <w:r w:rsidRPr="00841DFD">
        <w:t>(</w:t>
      </w:r>
      <w:r w:rsidRPr="00841DFD">
        <w:fldChar w:fldCharType="begin"/>
      </w:r>
      <w:r w:rsidRPr="00841DFD">
        <w:instrText xml:space="preserve"> REF _Ref512818220 \h </w:instrText>
      </w:r>
      <w:r w:rsidR="00841DFD" w:rsidRPr="00841DFD">
        <w:instrText xml:space="preserve"> \* MERGEFORMAT </w:instrText>
      </w:r>
      <w:r w:rsidRPr="00841DFD">
        <w:fldChar w:fldCharType="separate"/>
      </w:r>
      <w:r w:rsidRPr="00841DFD">
        <w:t xml:space="preserve">Figure </w:t>
      </w:r>
      <w:r w:rsidRPr="00841DFD">
        <w:rPr>
          <w:noProof/>
        </w:rPr>
        <w:t>12</w:t>
      </w:r>
      <w:r w:rsidRPr="00841DFD">
        <w:fldChar w:fldCharType="end"/>
      </w:r>
      <w:r w:rsidRPr="00841DFD">
        <w:t xml:space="preserve">) </w:t>
      </w:r>
      <w:r w:rsidR="00D21F47" w:rsidRPr="00841DFD">
        <w:t>trend shows a potential model of SARIMA(1,0,1,2,1,4)[6]. However, when attempting to fit the SARIMA models in R, an error of non-stationarity for the Seasonal AR component was encountered. Due to this, the AR component was set to 0 for all models tested. The best models are summarized in</w:t>
      </w:r>
      <w:r w:rsidRPr="00841DFD">
        <w:t xml:space="preserve"> </w:t>
      </w:r>
      <w:r w:rsidRPr="00841DFD">
        <w:fldChar w:fldCharType="begin"/>
      </w:r>
      <w:r w:rsidRPr="00841DFD">
        <w:instrText xml:space="preserve"> REF _Ref512818483 \h </w:instrText>
      </w:r>
      <w:r w:rsidR="00841DFD" w:rsidRPr="00841DFD">
        <w:instrText xml:space="preserve"> \* MERGEFORMAT </w:instrText>
      </w:r>
      <w:r w:rsidRPr="00841DFD">
        <w:fldChar w:fldCharType="separate"/>
      </w:r>
      <w:r w:rsidRPr="00841DFD">
        <w:t xml:space="preserve">Table </w:t>
      </w:r>
      <w:r w:rsidRPr="00841DFD">
        <w:rPr>
          <w:noProof/>
        </w:rPr>
        <w:t>2</w:t>
      </w:r>
      <w:r w:rsidRPr="00841DFD">
        <w:fldChar w:fldCharType="end"/>
      </w:r>
      <w:r w:rsidR="00D21F47" w:rsidRPr="00841DFD">
        <w:t xml:space="preserve">. Finally, predictions were made for these models, shown in Figures </w:t>
      </w:r>
      <w:r w:rsidRPr="00841DFD">
        <w:fldChar w:fldCharType="begin"/>
      </w:r>
      <w:r w:rsidRPr="00841DFD">
        <w:instrText xml:space="preserve"> REF _Ref512818492 \h </w:instrText>
      </w:r>
      <w:r w:rsidR="00841DFD" w:rsidRPr="00841DFD">
        <w:instrText xml:space="preserve"> \* MERGEFORMAT </w:instrText>
      </w:r>
      <w:r w:rsidRPr="00841DFD">
        <w:fldChar w:fldCharType="separate"/>
      </w:r>
      <w:r w:rsidRPr="00841DFD">
        <w:rPr>
          <w:noProof/>
        </w:rPr>
        <w:t>14</w:t>
      </w:r>
      <w:r w:rsidRPr="00841DFD">
        <w:fldChar w:fldCharType="end"/>
      </w:r>
      <w:r w:rsidRPr="00841DFD">
        <w:t xml:space="preserve"> and </w:t>
      </w:r>
      <w:r w:rsidRPr="00841DFD">
        <w:fldChar w:fldCharType="begin"/>
      </w:r>
      <w:r w:rsidRPr="00841DFD">
        <w:instrText xml:space="preserve"> REF _Ref512818493 \h </w:instrText>
      </w:r>
      <w:r w:rsidR="00841DFD" w:rsidRPr="00841DFD">
        <w:instrText xml:space="preserve"> \* MERGEFORMAT </w:instrText>
      </w:r>
      <w:r w:rsidRPr="00841DFD">
        <w:fldChar w:fldCharType="separate"/>
      </w:r>
      <w:r w:rsidRPr="00841DFD">
        <w:t>1</w:t>
      </w:r>
      <w:r w:rsidRPr="00841DFD">
        <w:rPr>
          <w:noProof/>
        </w:rPr>
        <w:t>5</w:t>
      </w:r>
      <w:r w:rsidRPr="00841DFD">
        <w:fldChar w:fldCharType="end"/>
      </w:r>
      <w:r w:rsidRPr="00841DFD">
        <w:t xml:space="preserve"> </w:t>
      </w:r>
      <w:r w:rsidR="00D21F47" w:rsidRPr="00841DFD">
        <w:t xml:space="preserve">with their outputs, again, in the </w:t>
      </w:r>
      <w:r w:rsidR="00D21F47" w:rsidRPr="00841DFD">
        <w:fldChar w:fldCharType="begin"/>
      </w:r>
      <w:r w:rsidR="00D21F47" w:rsidRPr="00841DFD">
        <w:instrText xml:space="preserve"> REF _Ref512815395 \h </w:instrText>
      </w:r>
      <w:r w:rsidR="00841DFD" w:rsidRPr="00841DFD">
        <w:instrText xml:space="preserve"> \* MERGEFORMAT </w:instrText>
      </w:r>
      <w:r w:rsidR="00D21F47" w:rsidRPr="00841DFD">
        <w:fldChar w:fldCharType="separate"/>
      </w:r>
      <w:r w:rsidR="00D21F47" w:rsidRPr="00841DFD">
        <w:t>R Output Appendix</w:t>
      </w:r>
      <w:r w:rsidR="00D21F47" w:rsidRPr="00841DFD">
        <w:fldChar w:fldCharType="end"/>
      </w:r>
      <w:r w:rsidR="00D21F47" w:rsidRPr="00841DFD">
        <w:t xml:space="preserve">. All R code used </w:t>
      </w:r>
      <w:proofErr w:type="gramStart"/>
      <w:r w:rsidR="00D21F47" w:rsidRPr="00841DFD">
        <w:t>is located in</w:t>
      </w:r>
      <w:proofErr w:type="gramEnd"/>
      <w:r w:rsidR="00D21F47" w:rsidRPr="00841DFD">
        <w:t xml:space="preserve"> the </w:t>
      </w:r>
      <w:r w:rsidR="00D21F47" w:rsidRPr="00841DFD">
        <w:fldChar w:fldCharType="begin"/>
      </w:r>
      <w:r w:rsidR="00D21F47" w:rsidRPr="00841DFD">
        <w:instrText xml:space="preserve"> REF _Ref512817899 \h </w:instrText>
      </w:r>
      <w:r w:rsidR="00841DFD" w:rsidRPr="00841DFD">
        <w:instrText xml:space="preserve"> \* MERGEFORMAT </w:instrText>
      </w:r>
      <w:r w:rsidR="00D21F47" w:rsidRPr="00841DFD">
        <w:fldChar w:fldCharType="separate"/>
      </w:r>
      <w:r w:rsidR="00D21F47" w:rsidRPr="00841DFD">
        <w:t>Code Appendix</w:t>
      </w:r>
      <w:r w:rsidR="00D21F47" w:rsidRPr="00841DFD">
        <w:fldChar w:fldCharType="end"/>
      </w:r>
      <w:r w:rsidR="00D21F47" w:rsidRPr="00841DFD">
        <w:t>.</w:t>
      </w:r>
    </w:p>
    <w:p w14:paraId="0F6B659D" w14:textId="6D53C1B1" w:rsidR="00D21F47" w:rsidRDefault="00D21F47">
      <w:pPr>
        <w:suppressAutoHyphens w:val="0"/>
        <w:rPr>
          <w:rFonts w:asciiTheme="majorHAnsi" w:eastAsiaTheme="majorEastAsia" w:hAnsiTheme="majorHAnsi" w:cstheme="majorBidi"/>
        </w:rPr>
      </w:pPr>
      <w:bookmarkStart w:id="44" w:name="_Ref512815395"/>
      <w:r>
        <w:br w:type="page"/>
      </w:r>
    </w:p>
    <w:p w14:paraId="31D50CE5" w14:textId="7D3C5A91" w:rsidR="00727A61" w:rsidRPr="00727A61" w:rsidRDefault="00727A61" w:rsidP="00727A61">
      <w:pPr>
        <w:pStyle w:val="Heading1"/>
        <w:jc w:val="center"/>
      </w:pPr>
      <w:r w:rsidRPr="00727A61">
        <w:lastRenderedPageBreak/>
        <w:t>R Output Appendix</w:t>
      </w:r>
      <w:bookmarkEnd w:id="44"/>
    </w:p>
    <w:p w14:paraId="2085FD0D" w14:textId="77777777" w:rsidR="0032068D" w:rsidRDefault="0032068D" w:rsidP="0032068D">
      <w:pPr>
        <w:pStyle w:val="Heading2"/>
      </w:pPr>
      <w:r>
        <w:t xml:space="preserve">Output Corresponding to </w:t>
      </w:r>
      <w:r>
        <w:fldChar w:fldCharType="begin"/>
      </w:r>
      <w:r>
        <w:instrText xml:space="preserve"> REF _Ref512818577 \h </w:instrText>
      </w:r>
      <w:r>
        <w:fldChar w:fldCharType="separate"/>
      </w:r>
      <w:r w:rsidRPr="00727A61">
        <w:rPr>
          <w:i/>
        </w:rPr>
        <w:t xml:space="preserve">Figure </w:t>
      </w:r>
      <w:r>
        <w:rPr>
          <w:i/>
          <w:noProof/>
        </w:rPr>
        <w:t>8</w:t>
      </w:r>
      <w:r w:rsidRPr="00727A61">
        <w:rPr>
          <w:i/>
        </w:rPr>
        <w:t>: Predictions for SARIMA(1,1,1,1,1,1)[12]</w:t>
      </w:r>
      <w:r>
        <w:fldChar w:fldCharType="end"/>
      </w:r>
    </w:p>
    <w:p w14:paraId="64999251"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w:t>
      </w:r>
      <w:proofErr w:type="spellStart"/>
      <w:r w:rsidRPr="0032068D">
        <w:rPr>
          <w:rFonts w:ascii="Lucida Console" w:eastAsia="Times New Roman" w:hAnsi="Lucida Console" w:cs="Courier New"/>
          <w:color w:val="000000"/>
          <w:sz w:val="20"/>
          <w:szCs w:val="20"/>
          <w:bdr w:val="none" w:sz="0" w:space="0" w:color="auto" w:frame="1"/>
          <w:lang w:eastAsia="en-US"/>
        </w:rPr>
        <w:t>pred</w:t>
      </w:r>
      <w:proofErr w:type="spellEnd"/>
    </w:p>
    <w:p w14:paraId="728F26CF"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Time Series:</w:t>
      </w:r>
    </w:p>
    <w:p w14:paraId="78D0B6ED"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Start = 217 </w:t>
      </w:r>
    </w:p>
    <w:p w14:paraId="7A06994E"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End = 228 </w:t>
      </w:r>
    </w:p>
    <w:p w14:paraId="6A34453C"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Frequency = 1 </w:t>
      </w:r>
    </w:p>
    <w:p w14:paraId="72511165"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 [1] 3.481899 3.276038 3.638963 3.541439 3.650048 3.471530 3.471427 3.419460 3.275396 3.384059 3.310083 3.450566</w:t>
      </w:r>
    </w:p>
    <w:p w14:paraId="2B154089"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p>
    <w:p w14:paraId="69599086"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$se</w:t>
      </w:r>
    </w:p>
    <w:p w14:paraId="2C0A4CD5"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Time Series:</w:t>
      </w:r>
    </w:p>
    <w:p w14:paraId="22324D4A"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Start = 217 </w:t>
      </w:r>
    </w:p>
    <w:p w14:paraId="7ECBD56A"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End = 228 </w:t>
      </w:r>
    </w:p>
    <w:p w14:paraId="6CC732EC"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Frequency = 1 </w:t>
      </w:r>
    </w:p>
    <w:p w14:paraId="53BBA8C4" w14:textId="370AB0A5" w:rsid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 [1] 0.04768405 0.06310634 0.07326288 0.08099787 0.08739004 0.09295581 0.09797341 0.10260446 0.10694813 0.11106811 0.11500695 0.11879420</w:t>
      </w:r>
    </w:p>
    <w:p w14:paraId="30277A1E"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p>
    <w:p w14:paraId="02BD6C5E" w14:textId="77777777" w:rsidR="0032068D" w:rsidRDefault="0032068D" w:rsidP="0032068D">
      <w:pPr>
        <w:pStyle w:val="Heading2"/>
      </w:pPr>
      <w:r>
        <w:t xml:space="preserve">Output Corresponding to </w:t>
      </w:r>
      <w:r>
        <w:fldChar w:fldCharType="begin"/>
      </w:r>
      <w:r>
        <w:instrText xml:space="preserve"> REF _Ref512818658 \h </w:instrText>
      </w:r>
      <w:r>
        <w:fldChar w:fldCharType="separate"/>
      </w:r>
      <w:r w:rsidRPr="00727A61">
        <w:rPr>
          <w:i/>
        </w:rPr>
        <w:t xml:space="preserve">Figure </w:t>
      </w:r>
      <w:r>
        <w:rPr>
          <w:i/>
          <w:noProof/>
        </w:rPr>
        <w:t>9</w:t>
      </w:r>
      <w:r w:rsidRPr="00727A61">
        <w:rPr>
          <w:i/>
        </w:rPr>
        <w:t>: Predictions for SARIMA(1,1,1,2,1,4)[12]</w:t>
      </w:r>
      <w:r>
        <w:fldChar w:fldCharType="end"/>
      </w:r>
    </w:p>
    <w:p w14:paraId="17EAC858"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w:t>
      </w:r>
      <w:proofErr w:type="spellStart"/>
      <w:r w:rsidRPr="0032068D">
        <w:rPr>
          <w:rFonts w:ascii="Lucida Console" w:eastAsia="Times New Roman" w:hAnsi="Lucida Console" w:cs="Courier New"/>
          <w:color w:val="000000"/>
          <w:sz w:val="20"/>
          <w:szCs w:val="20"/>
          <w:bdr w:val="none" w:sz="0" w:space="0" w:color="auto" w:frame="1"/>
          <w:lang w:eastAsia="en-US"/>
        </w:rPr>
        <w:t>pred</w:t>
      </w:r>
      <w:proofErr w:type="spellEnd"/>
    </w:p>
    <w:p w14:paraId="251491BE"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Time Series:</w:t>
      </w:r>
    </w:p>
    <w:p w14:paraId="2127DB3A"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Start = 217 </w:t>
      </w:r>
    </w:p>
    <w:p w14:paraId="1111F233"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End = 228 </w:t>
      </w:r>
    </w:p>
    <w:p w14:paraId="788555DB"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Frequency = 1 </w:t>
      </w:r>
    </w:p>
    <w:p w14:paraId="2E3BAFC4"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 [1] 3.470079 3.233970 3.603222 3.520845 3.647307 3.456141 3.430839 3.373121 3.238863 3.345074 3.279167 3.416496</w:t>
      </w:r>
    </w:p>
    <w:p w14:paraId="42D2B9C3"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p>
    <w:p w14:paraId="292D333A"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$se</w:t>
      </w:r>
    </w:p>
    <w:p w14:paraId="4612F330"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Time Series:</w:t>
      </w:r>
    </w:p>
    <w:p w14:paraId="60085E57"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Start = 217 </w:t>
      </w:r>
    </w:p>
    <w:p w14:paraId="3C180AA5"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End = 228 </w:t>
      </w:r>
    </w:p>
    <w:p w14:paraId="015D2A05"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Frequency = 1 </w:t>
      </w:r>
    </w:p>
    <w:p w14:paraId="6E21BFA1"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 [1] 0.04442312 0.06047110 0.07144190 0.07973631 0.08633093 0.09174528 0.09629574 0.10019140 0.10357813 0.10656165 0.10922084 0.11161583</w:t>
      </w:r>
    </w:p>
    <w:p w14:paraId="5D0E6436" w14:textId="77777777" w:rsidR="0032068D" w:rsidRDefault="0032068D" w:rsidP="0032068D">
      <w:pPr>
        <w:pStyle w:val="Code"/>
      </w:pPr>
    </w:p>
    <w:p w14:paraId="1DB15743" w14:textId="77777777" w:rsidR="0032068D" w:rsidRDefault="0032068D" w:rsidP="0032068D">
      <w:pPr>
        <w:pStyle w:val="Heading2"/>
      </w:pPr>
      <w:r>
        <w:t xml:space="preserve">Output Corresponding to </w:t>
      </w:r>
      <w:r>
        <w:fldChar w:fldCharType="begin"/>
      </w:r>
      <w:r>
        <w:instrText xml:space="preserve"> REF _Ref512818492 \h </w:instrText>
      </w:r>
      <w:r>
        <w:fldChar w:fldCharType="separate"/>
      </w:r>
      <w:r w:rsidRPr="0032068D">
        <w:rPr>
          <w:i/>
        </w:rPr>
        <w:t xml:space="preserve">Figure </w:t>
      </w:r>
      <w:r w:rsidRPr="0032068D">
        <w:rPr>
          <w:i/>
          <w:noProof/>
        </w:rPr>
        <w:t>14</w:t>
      </w:r>
      <w:r w:rsidRPr="0032068D">
        <w:rPr>
          <w:i/>
        </w:rPr>
        <w:t xml:space="preserve">: </w:t>
      </w:r>
      <w:r w:rsidRPr="00727A61">
        <w:rPr>
          <w:i/>
        </w:rPr>
        <w:t>Predictions for SARIMA(1,1,1,</w:t>
      </w:r>
      <w:r>
        <w:rPr>
          <w:i/>
        </w:rPr>
        <w:t>0</w:t>
      </w:r>
      <w:r w:rsidRPr="00727A61">
        <w:rPr>
          <w:i/>
        </w:rPr>
        <w:t>,1,4)[</w:t>
      </w:r>
      <w:r>
        <w:rPr>
          <w:i/>
        </w:rPr>
        <w:t>6</w:t>
      </w:r>
      <w:r w:rsidRPr="00727A61">
        <w:rPr>
          <w:i/>
        </w:rPr>
        <w:t>]</w:t>
      </w:r>
      <w:r>
        <w:fldChar w:fldCharType="end"/>
      </w:r>
    </w:p>
    <w:p w14:paraId="1EC30AE7"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w:t>
      </w:r>
      <w:proofErr w:type="spellStart"/>
      <w:r w:rsidRPr="0032068D">
        <w:rPr>
          <w:rFonts w:ascii="Lucida Console" w:eastAsia="Times New Roman" w:hAnsi="Lucida Console" w:cs="Courier New"/>
          <w:color w:val="000000"/>
          <w:sz w:val="20"/>
          <w:szCs w:val="20"/>
          <w:bdr w:val="none" w:sz="0" w:space="0" w:color="auto" w:frame="1"/>
          <w:lang w:eastAsia="en-US"/>
        </w:rPr>
        <w:t>pred</w:t>
      </w:r>
      <w:proofErr w:type="spellEnd"/>
    </w:p>
    <w:p w14:paraId="3B860FDE"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Time Series:</w:t>
      </w:r>
    </w:p>
    <w:p w14:paraId="211B8A39"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Start = 217 </w:t>
      </w:r>
    </w:p>
    <w:p w14:paraId="389266A1"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End = 228 </w:t>
      </w:r>
    </w:p>
    <w:p w14:paraId="6377F19F"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Frequency = 1 </w:t>
      </w:r>
    </w:p>
    <w:p w14:paraId="0B7D5760"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 [1] 3.495548 3.481527 3.684371 3.618268 3.627890 3.516632 3.502040 3.325169 3.394839 3.445085 3.437161 3.478845</w:t>
      </w:r>
    </w:p>
    <w:p w14:paraId="628DC5F4"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p>
    <w:p w14:paraId="73F017CD"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$se</w:t>
      </w:r>
    </w:p>
    <w:p w14:paraId="5CCDFE78"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Time Series:</w:t>
      </w:r>
    </w:p>
    <w:p w14:paraId="65A82A1E"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Start = 217 </w:t>
      </w:r>
    </w:p>
    <w:p w14:paraId="7F64A9A5"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End = 228 </w:t>
      </w:r>
    </w:p>
    <w:p w14:paraId="53CD1C98" w14:textId="77777777"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Frequency = 1 </w:t>
      </w:r>
    </w:p>
    <w:p w14:paraId="7ECEE495" w14:textId="28473F61" w:rsidR="0032068D" w:rsidRPr="0032068D" w:rsidRDefault="0032068D" w:rsidP="0032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32068D">
        <w:rPr>
          <w:rFonts w:ascii="Lucida Console" w:eastAsia="Times New Roman" w:hAnsi="Lucida Console" w:cs="Courier New"/>
          <w:color w:val="000000"/>
          <w:sz w:val="20"/>
          <w:szCs w:val="20"/>
          <w:bdr w:val="none" w:sz="0" w:space="0" w:color="auto" w:frame="1"/>
          <w:lang w:eastAsia="en-US"/>
        </w:rPr>
        <w:t xml:space="preserve"> [1] 0.06570373 0.07683521 0.08934421 0.09972872 0.10924578 0.11797366 0.11821807 0.12027388 0.12175039 0.12332191 0.12484853 0.12636219</w:t>
      </w:r>
    </w:p>
    <w:p w14:paraId="3A365754" w14:textId="77777777" w:rsidR="0032068D" w:rsidRDefault="0032068D" w:rsidP="0032068D">
      <w:pPr>
        <w:pStyle w:val="Code"/>
      </w:pPr>
    </w:p>
    <w:p w14:paraId="3BA5C273" w14:textId="77777777" w:rsidR="009C21D1" w:rsidRDefault="009C21D1" w:rsidP="009C21D1">
      <w:pPr>
        <w:pStyle w:val="Heading2"/>
      </w:pPr>
      <w:r>
        <w:t xml:space="preserve">Output Corresponding to </w:t>
      </w:r>
      <w:r>
        <w:fldChar w:fldCharType="begin"/>
      </w:r>
      <w:r>
        <w:instrText xml:space="preserve"> REF _Ref512818493 \h </w:instrText>
      </w:r>
      <w:r>
        <w:fldChar w:fldCharType="separate"/>
      </w:r>
      <w:r w:rsidRPr="0032068D">
        <w:rPr>
          <w:i/>
        </w:rPr>
        <w:t xml:space="preserve">Figure </w:t>
      </w:r>
      <w:r w:rsidRPr="0032068D">
        <w:rPr>
          <w:i/>
          <w:noProof/>
        </w:rPr>
        <w:t>15</w:t>
      </w:r>
      <w:r w:rsidRPr="0032068D">
        <w:rPr>
          <w:i/>
        </w:rPr>
        <w:t xml:space="preserve">: </w:t>
      </w:r>
      <w:r w:rsidRPr="00727A61">
        <w:rPr>
          <w:i/>
        </w:rPr>
        <w:t>Predictions for SARIMA(1,1,1,</w:t>
      </w:r>
      <w:r>
        <w:rPr>
          <w:i/>
        </w:rPr>
        <w:t>0</w:t>
      </w:r>
      <w:r w:rsidRPr="00727A61">
        <w:rPr>
          <w:i/>
        </w:rPr>
        <w:t>,1,</w:t>
      </w:r>
      <w:r>
        <w:rPr>
          <w:i/>
        </w:rPr>
        <w:t>8</w:t>
      </w:r>
      <w:r w:rsidRPr="00727A61">
        <w:rPr>
          <w:i/>
        </w:rPr>
        <w:t>)[</w:t>
      </w:r>
      <w:r>
        <w:rPr>
          <w:i/>
        </w:rPr>
        <w:t>6</w:t>
      </w:r>
      <w:r w:rsidRPr="00727A61">
        <w:rPr>
          <w:i/>
        </w:rPr>
        <w:t>]</w:t>
      </w:r>
      <w:r>
        <w:fldChar w:fldCharType="end"/>
      </w:r>
    </w:p>
    <w:p w14:paraId="164BB50D"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w:t>
      </w:r>
      <w:proofErr w:type="spellStart"/>
      <w:r w:rsidRPr="009C21D1">
        <w:rPr>
          <w:rFonts w:ascii="Lucida Console" w:eastAsia="Times New Roman" w:hAnsi="Lucida Console" w:cs="Courier New"/>
          <w:color w:val="000000"/>
          <w:sz w:val="20"/>
          <w:szCs w:val="20"/>
          <w:bdr w:val="none" w:sz="0" w:space="0" w:color="auto" w:frame="1"/>
          <w:lang w:eastAsia="en-US"/>
        </w:rPr>
        <w:t>pred</w:t>
      </w:r>
      <w:proofErr w:type="spellEnd"/>
    </w:p>
    <w:p w14:paraId="716D695E"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Time Series:</w:t>
      </w:r>
    </w:p>
    <w:p w14:paraId="0D703D74"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lastRenderedPageBreak/>
        <w:t xml:space="preserve">Start = 217 </w:t>
      </w:r>
    </w:p>
    <w:p w14:paraId="25F239D3"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 xml:space="preserve">End = 228 </w:t>
      </w:r>
    </w:p>
    <w:p w14:paraId="58A10D59"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 xml:space="preserve">Frequency = 1 </w:t>
      </w:r>
    </w:p>
    <w:p w14:paraId="3589E3ED"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 xml:space="preserve"> [1] 3.511041 3.495870 3.753514 3.645808 3.683702 3.519558 3.476245 3.280853 3.278258 3.397739 3.381312 3.498972</w:t>
      </w:r>
    </w:p>
    <w:p w14:paraId="05F9D7B7"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p>
    <w:p w14:paraId="5CD52813"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$se</w:t>
      </w:r>
    </w:p>
    <w:p w14:paraId="786F3B43"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Time Series:</w:t>
      </w:r>
    </w:p>
    <w:p w14:paraId="5E417BCA"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 xml:space="preserve">Start = 217 </w:t>
      </w:r>
    </w:p>
    <w:p w14:paraId="1136D75E"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 xml:space="preserve">End = 228 </w:t>
      </w:r>
    </w:p>
    <w:p w14:paraId="7FF0E299"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 xml:space="preserve">Frequency = 1 </w:t>
      </w:r>
    </w:p>
    <w:p w14:paraId="5732034A" w14:textId="77777777" w:rsidR="009C21D1" w:rsidRPr="009C21D1" w:rsidRDefault="009C21D1" w:rsidP="009C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firstLine="0"/>
        <w:rPr>
          <w:rFonts w:ascii="Lucida Console" w:eastAsia="Times New Roman" w:hAnsi="Lucida Console" w:cs="Courier New"/>
          <w:color w:val="000000"/>
          <w:sz w:val="20"/>
          <w:szCs w:val="20"/>
          <w:bdr w:val="none" w:sz="0" w:space="0" w:color="auto" w:frame="1"/>
          <w:lang w:eastAsia="en-US"/>
        </w:rPr>
      </w:pPr>
      <w:r w:rsidRPr="009C21D1">
        <w:rPr>
          <w:rFonts w:ascii="Lucida Console" w:eastAsia="Times New Roman" w:hAnsi="Lucida Console" w:cs="Courier New"/>
          <w:color w:val="000000"/>
          <w:sz w:val="20"/>
          <w:szCs w:val="20"/>
          <w:bdr w:val="none" w:sz="0" w:space="0" w:color="auto" w:frame="1"/>
          <w:lang w:eastAsia="en-US"/>
        </w:rPr>
        <w:t xml:space="preserve"> [1] 0.05689227 0.07064837 0.08254297 0.09290773 0.10222792 0.11076650 0.11121211 0.11274990 0.11419309 0.11562212 0.11703351 0.11842804</w:t>
      </w:r>
    </w:p>
    <w:p w14:paraId="788F9071" w14:textId="09F94A58" w:rsidR="00727A61" w:rsidRPr="0032068D" w:rsidRDefault="00727A61" w:rsidP="009C21D1">
      <w:pPr>
        <w:pStyle w:val="Code"/>
      </w:pPr>
      <w:r>
        <w:br w:type="page"/>
      </w:r>
      <w:bookmarkStart w:id="45" w:name="_GoBack"/>
      <w:bookmarkEnd w:id="45"/>
    </w:p>
    <w:p w14:paraId="18CD2D0A" w14:textId="6E6DF462" w:rsidR="00080C97" w:rsidRPr="00727A61" w:rsidRDefault="00272104" w:rsidP="00727A61">
      <w:pPr>
        <w:pStyle w:val="Heading1"/>
        <w:jc w:val="center"/>
      </w:pPr>
      <w:bookmarkStart w:id="46" w:name="_Ref512817899"/>
      <w:r w:rsidRPr="00727A61">
        <w:lastRenderedPageBreak/>
        <w:t>Code Appendix</w:t>
      </w:r>
      <w:bookmarkEnd w:id="46"/>
    </w:p>
    <w:p w14:paraId="63340662" w14:textId="77777777" w:rsidR="009C21D1" w:rsidRDefault="009C21D1" w:rsidP="009C21D1">
      <w:pPr>
        <w:pStyle w:val="Code"/>
      </w:pPr>
      <w:r>
        <w:t>#####################################################################################</w:t>
      </w:r>
    </w:p>
    <w:p w14:paraId="5DE5C899" w14:textId="77777777" w:rsidR="009C21D1" w:rsidRDefault="009C21D1" w:rsidP="009C21D1">
      <w:pPr>
        <w:pStyle w:val="Code"/>
      </w:pPr>
      <w:r>
        <w:t>#### Setup / Important Functions</w:t>
      </w:r>
    </w:p>
    <w:p w14:paraId="534D7E1B" w14:textId="77777777" w:rsidR="009C21D1" w:rsidRDefault="009C21D1" w:rsidP="009C21D1">
      <w:pPr>
        <w:pStyle w:val="Code"/>
      </w:pPr>
      <w:r>
        <w:t>#####################################################################################</w:t>
      </w:r>
    </w:p>
    <w:p w14:paraId="5EEBBA8F" w14:textId="77777777" w:rsidR="009C21D1" w:rsidRDefault="009C21D1" w:rsidP="009C21D1">
      <w:pPr>
        <w:pStyle w:val="Code"/>
      </w:pPr>
      <w:r>
        <w:t>## Install and load libraries</w:t>
      </w:r>
    </w:p>
    <w:p w14:paraId="1460D73E" w14:textId="77777777" w:rsidR="009C21D1" w:rsidRDefault="009C21D1" w:rsidP="009C21D1">
      <w:pPr>
        <w:pStyle w:val="Code"/>
      </w:pPr>
      <w:r>
        <w:t>ipak &lt;- function(pkg) {</w:t>
      </w:r>
    </w:p>
    <w:p w14:paraId="622E3073" w14:textId="77777777" w:rsidR="009C21D1" w:rsidRDefault="009C21D1" w:rsidP="009C21D1">
      <w:pPr>
        <w:pStyle w:val="Code"/>
      </w:pPr>
      <w:r>
        <w:t xml:space="preserve">    new.pkg &lt;- pkg[!(pkg %in% installed.packages()[, "Package"])]</w:t>
      </w:r>
    </w:p>
    <w:p w14:paraId="21059E32" w14:textId="77777777" w:rsidR="009C21D1" w:rsidRDefault="009C21D1" w:rsidP="009C21D1">
      <w:pPr>
        <w:pStyle w:val="Code"/>
      </w:pPr>
      <w:r>
        <w:t xml:space="preserve">    if (length(new.pkg))</w:t>
      </w:r>
    </w:p>
    <w:p w14:paraId="6F92A5A6" w14:textId="77777777" w:rsidR="009C21D1" w:rsidRDefault="009C21D1" w:rsidP="009C21D1">
      <w:pPr>
        <w:pStyle w:val="Code"/>
      </w:pPr>
      <w:r>
        <w:t xml:space="preserve">        install.packages(new.pkg, dependencies = TRUE)</w:t>
      </w:r>
    </w:p>
    <w:p w14:paraId="67E9C810" w14:textId="77777777" w:rsidR="009C21D1" w:rsidRDefault="009C21D1" w:rsidP="009C21D1">
      <w:pPr>
        <w:pStyle w:val="Code"/>
      </w:pPr>
      <w:r>
        <w:t xml:space="preserve">    sapply(pkg, require, character.only = TRUE)</w:t>
      </w:r>
    </w:p>
    <w:p w14:paraId="0EAD0A46" w14:textId="77777777" w:rsidR="009C21D1" w:rsidRDefault="009C21D1" w:rsidP="009C21D1">
      <w:pPr>
        <w:pStyle w:val="Code"/>
      </w:pPr>
      <w:r>
        <w:t>}</w:t>
      </w:r>
    </w:p>
    <w:p w14:paraId="1F6FC798" w14:textId="77777777" w:rsidR="009C21D1" w:rsidRDefault="009C21D1" w:rsidP="009C21D1">
      <w:pPr>
        <w:pStyle w:val="Code"/>
      </w:pPr>
    </w:p>
    <w:p w14:paraId="1E48D37C" w14:textId="77777777" w:rsidR="009C21D1" w:rsidRDefault="009C21D1" w:rsidP="009C21D1">
      <w:pPr>
        <w:pStyle w:val="Code"/>
      </w:pPr>
      <w:r>
        <w:t>packages &lt;-</w:t>
      </w:r>
    </w:p>
    <w:p w14:paraId="6AE5F78A" w14:textId="77777777" w:rsidR="009C21D1" w:rsidRDefault="009C21D1" w:rsidP="009C21D1">
      <w:pPr>
        <w:pStyle w:val="Code"/>
      </w:pPr>
      <w:r>
        <w:t xml:space="preserve">    c("ggplot2", "ggfortify", "reshape2", "gridExtra", "TSA", "astsa", "orcutt", "nlme")</w:t>
      </w:r>
    </w:p>
    <w:p w14:paraId="13564B84" w14:textId="77777777" w:rsidR="009C21D1" w:rsidRDefault="009C21D1" w:rsidP="009C21D1">
      <w:pPr>
        <w:pStyle w:val="Code"/>
      </w:pPr>
      <w:r>
        <w:t>ipak(packages)</w:t>
      </w:r>
    </w:p>
    <w:p w14:paraId="709BCD75" w14:textId="77777777" w:rsidR="009C21D1" w:rsidRDefault="009C21D1" w:rsidP="009C21D1">
      <w:pPr>
        <w:pStyle w:val="Code"/>
      </w:pPr>
    </w:p>
    <w:p w14:paraId="2425FEC9" w14:textId="77777777" w:rsidR="009C21D1" w:rsidRDefault="009C21D1" w:rsidP="009C21D1">
      <w:pPr>
        <w:pStyle w:val="Code"/>
      </w:pPr>
      <w:r>
        <w:t>saveplot &lt;- function(data, xaxis, yaxis, file)</w:t>
      </w:r>
    </w:p>
    <w:p w14:paraId="60AC3378" w14:textId="77777777" w:rsidR="009C21D1" w:rsidRDefault="009C21D1" w:rsidP="009C21D1">
      <w:pPr>
        <w:pStyle w:val="Code"/>
      </w:pPr>
      <w:r>
        <w:t>{</w:t>
      </w:r>
    </w:p>
    <w:p w14:paraId="493F6340" w14:textId="77777777" w:rsidR="009C21D1" w:rsidRDefault="009C21D1" w:rsidP="009C21D1">
      <w:pPr>
        <w:pStyle w:val="Code"/>
      </w:pPr>
      <w:r>
        <w:t xml:space="preserve">    plt = autoplot(data) + xlab(xaxis) + ylab(yaxis)</w:t>
      </w:r>
    </w:p>
    <w:p w14:paraId="1FCF743B" w14:textId="77777777" w:rsidR="009C21D1" w:rsidRDefault="009C21D1" w:rsidP="009C21D1">
      <w:pPr>
        <w:pStyle w:val="Code"/>
      </w:pPr>
      <w:r>
        <w:t xml:space="preserve">    png(paste("./figures/", file, ".png", sep = ""), width = 712, height = 400)</w:t>
      </w:r>
    </w:p>
    <w:p w14:paraId="74AAB713" w14:textId="77777777" w:rsidR="009C21D1" w:rsidRDefault="009C21D1" w:rsidP="009C21D1">
      <w:pPr>
        <w:pStyle w:val="Code"/>
      </w:pPr>
      <w:r>
        <w:t xml:space="preserve">    grid.arrange(plt)</w:t>
      </w:r>
    </w:p>
    <w:p w14:paraId="543E4438" w14:textId="77777777" w:rsidR="009C21D1" w:rsidRDefault="009C21D1" w:rsidP="009C21D1">
      <w:pPr>
        <w:pStyle w:val="Code"/>
      </w:pPr>
      <w:r>
        <w:t xml:space="preserve">    dev.off()</w:t>
      </w:r>
    </w:p>
    <w:p w14:paraId="73CBFCF8" w14:textId="77777777" w:rsidR="009C21D1" w:rsidRDefault="009C21D1" w:rsidP="009C21D1">
      <w:pPr>
        <w:pStyle w:val="Code"/>
      </w:pPr>
      <w:r>
        <w:t>}</w:t>
      </w:r>
    </w:p>
    <w:p w14:paraId="73B4B41F" w14:textId="77777777" w:rsidR="009C21D1" w:rsidRDefault="009C21D1" w:rsidP="009C21D1">
      <w:pPr>
        <w:pStyle w:val="Code"/>
      </w:pPr>
    </w:p>
    <w:p w14:paraId="766EF72E" w14:textId="77777777" w:rsidR="009C21D1" w:rsidRDefault="009C21D1" w:rsidP="009C21D1">
      <w:pPr>
        <w:pStyle w:val="Code"/>
      </w:pPr>
      <w:r>
        <w:t>saveplot_xy &lt;- function(xdata, ydata, xaxis, yaxis, file)</w:t>
      </w:r>
    </w:p>
    <w:p w14:paraId="1A0D8B89" w14:textId="77777777" w:rsidR="009C21D1" w:rsidRDefault="009C21D1" w:rsidP="009C21D1">
      <w:pPr>
        <w:pStyle w:val="Code"/>
      </w:pPr>
      <w:r>
        <w:t>{</w:t>
      </w:r>
    </w:p>
    <w:p w14:paraId="14AEC8EF" w14:textId="77777777" w:rsidR="009C21D1" w:rsidRDefault="009C21D1" w:rsidP="009C21D1">
      <w:pPr>
        <w:pStyle w:val="Code"/>
      </w:pPr>
      <w:r>
        <w:t xml:space="preserve">    plt = qplot(x=xdata, y=ydata) + geom_line() + xlab(xaxis) + ylab(yaxis)</w:t>
      </w:r>
    </w:p>
    <w:p w14:paraId="105F3B37" w14:textId="77777777" w:rsidR="009C21D1" w:rsidRDefault="009C21D1" w:rsidP="009C21D1">
      <w:pPr>
        <w:pStyle w:val="Code"/>
      </w:pPr>
      <w:r>
        <w:t xml:space="preserve">    png(paste("./figures/", file, ".png", sep = ""), width = 712, height = 400)</w:t>
      </w:r>
    </w:p>
    <w:p w14:paraId="306F5DE9" w14:textId="77777777" w:rsidR="009C21D1" w:rsidRDefault="009C21D1" w:rsidP="009C21D1">
      <w:pPr>
        <w:pStyle w:val="Code"/>
      </w:pPr>
      <w:r>
        <w:t xml:space="preserve">    grid.arrange(plt)</w:t>
      </w:r>
    </w:p>
    <w:p w14:paraId="3B727E93" w14:textId="77777777" w:rsidR="009C21D1" w:rsidRDefault="009C21D1" w:rsidP="009C21D1">
      <w:pPr>
        <w:pStyle w:val="Code"/>
      </w:pPr>
      <w:r>
        <w:t xml:space="preserve">    dev.off()</w:t>
      </w:r>
    </w:p>
    <w:p w14:paraId="326E9975" w14:textId="77777777" w:rsidR="009C21D1" w:rsidRDefault="009C21D1" w:rsidP="009C21D1">
      <w:pPr>
        <w:pStyle w:val="Code"/>
      </w:pPr>
      <w:r>
        <w:t>}</w:t>
      </w:r>
    </w:p>
    <w:p w14:paraId="5801DEFD" w14:textId="77777777" w:rsidR="009C21D1" w:rsidRDefault="009C21D1" w:rsidP="009C21D1">
      <w:pPr>
        <w:pStyle w:val="Code"/>
      </w:pPr>
    </w:p>
    <w:p w14:paraId="5AD486AC" w14:textId="77777777" w:rsidR="009C21D1" w:rsidRDefault="009C21D1" w:rsidP="009C21D1">
      <w:pPr>
        <w:pStyle w:val="Code"/>
      </w:pPr>
      <w:r>
        <w:t>saveacf &lt;- function(data, file)</w:t>
      </w:r>
    </w:p>
    <w:p w14:paraId="263F4A81" w14:textId="77777777" w:rsidR="009C21D1" w:rsidRDefault="009C21D1" w:rsidP="009C21D1">
      <w:pPr>
        <w:pStyle w:val="Code"/>
      </w:pPr>
      <w:r>
        <w:t>{</w:t>
      </w:r>
    </w:p>
    <w:p w14:paraId="6519FE6B" w14:textId="77777777" w:rsidR="009C21D1" w:rsidRDefault="009C21D1" w:rsidP="009C21D1">
      <w:pPr>
        <w:pStyle w:val="Code"/>
      </w:pPr>
      <w:r>
        <w:t xml:space="preserve">    png(paste("./figures/", file, ".png", sep = ""), width = 712, height = 400)</w:t>
      </w:r>
    </w:p>
    <w:p w14:paraId="31423A9F" w14:textId="77777777" w:rsidR="009C21D1" w:rsidRDefault="009C21D1" w:rsidP="009C21D1">
      <w:pPr>
        <w:pStyle w:val="Code"/>
      </w:pPr>
      <w:r>
        <w:t xml:space="preserve">    acf2(data)</w:t>
      </w:r>
    </w:p>
    <w:p w14:paraId="54CFA0E1" w14:textId="77777777" w:rsidR="009C21D1" w:rsidRDefault="009C21D1" w:rsidP="009C21D1">
      <w:pPr>
        <w:pStyle w:val="Code"/>
      </w:pPr>
      <w:r>
        <w:t xml:space="preserve">    dev.off()</w:t>
      </w:r>
    </w:p>
    <w:p w14:paraId="3C5BBDA4" w14:textId="77777777" w:rsidR="009C21D1" w:rsidRDefault="009C21D1" w:rsidP="009C21D1">
      <w:pPr>
        <w:pStyle w:val="Code"/>
      </w:pPr>
      <w:r>
        <w:t>}</w:t>
      </w:r>
    </w:p>
    <w:p w14:paraId="2687179E" w14:textId="77777777" w:rsidR="009C21D1" w:rsidRDefault="009C21D1" w:rsidP="009C21D1">
      <w:pPr>
        <w:pStyle w:val="Code"/>
      </w:pPr>
    </w:p>
    <w:p w14:paraId="27A1D67A" w14:textId="77777777" w:rsidR="009C21D1" w:rsidRDefault="009C21D1" w:rsidP="009C21D1">
      <w:pPr>
        <w:pStyle w:val="Code"/>
      </w:pPr>
      <w:r>
        <w:t>#####################################################################################</w:t>
      </w:r>
    </w:p>
    <w:p w14:paraId="06ADC424" w14:textId="77777777" w:rsidR="009C21D1" w:rsidRDefault="009C21D1" w:rsidP="009C21D1">
      <w:pPr>
        <w:pStyle w:val="Code"/>
      </w:pPr>
      <w:r>
        <w:t>#### Define Important Variables</w:t>
      </w:r>
    </w:p>
    <w:p w14:paraId="534A46EF" w14:textId="77777777" w:rsidR="009C21D1" w:rsidRDefault="009C21D1" w:rsidP="009C21D1">
      <w:pPr>
        <w:pStyle w:val="Code"/>
      </w:pPr>
      <w:r>
        <w:t>#####################################################################################</w:t>
      </w:r>
    </w:p>
    <w:p w14:paraId="63901EF5" w14:textId="77777777" w:rsidR="009C21D1" w:rsidRDefault="009C21D1" w:rsidP="009C21D1">
      <w:pPr>
        <w:pStyle w:val="Code"/>
      </w:pPr>
      <w:r>
        <w:t>## Load Data</w:t>
      </w:r>
    </w:p>
    <w:p w14:paraId="2B007891" w14:textId="77777777" w:rsidR="009C21D1" w:rsidRDefault="009C21D1" w:rsidP="009C21D1">
      <w:pPr>
        <w:pStyle w:val="Code"/>
      </w:pPr>
      <w:r>
        <w:t>sales_data = read.csv(file = "SalesData.csv", header = TRUE, sep = ",")</w:t>
      </w:r>
    </w:p>
    <w:p w14:paraId="4C1E2B2A" w14:textId="77777777" w:rsidR="009C21D1" w:rsidRDefault="009C21D1" w:rsidP="009C21D1">
      <w:pPr>
        <w:pStyle w:val="Code"/>
      </w:pPr>
    </w:p>
    <w:p w14:paraId="3C6AD7F4" w14:textId="77777777" w:rsidR="009C21D1" w:rsidRDefault="009C21D1" w:rsidP="009C21D1">
      <w:pPr>
        <w:pStyle w:val="Code"/>
      </w:pPr>
      <w:r>
        <w:t>## Set seasonality value</w:t>
      </w:r>
    </w:p>
    <w:p w14:paraId="69EB827B" w14:textId="77777777" w:rsidR="009C21D1" w:rsidRDefault="009C21D1" w:rsidP="009C21D1">
      <w:pPr>
        <w:pStyle w:val="Code"/>
      </w:pPr>
      <w:r>
        <w:t>seasonal_trend_val = 12</w:t>
      </w:r>
    </w:p>
    <w:p w14:paraId="0AF99688" w14:textId="77777777" w:rsidR="009C21D1" w:rsidRDefault="009C21D1" w:rsidP="009C21D1">
      <w:pPr>
        <w:pStyle w:val="Code"/>
      </w:pPr>
      <w:r>
        <w:t>fitModels = FALSE</w:t>
      </w:r>
    </w:p>
    <w:p w14:paraId="24109DD3" w14:textId="77777777" w:rsidR="009C21D1" w:rsidRDefault="009C21D1" w:rsidP="009C21D1">
      <w:pPr>
        <w:pStyle w:val="Code"/>
      </w:pPr>
      <w:r>
        <w:t>forecastModels = TRUE</w:t>
      </w:r>
    </w:p>
    <w:p w14:paraId="2C8366E5" w14:textId="77777777" w:rsidR="009C21D1" w:rsidRDefault="009C21D1" w:rsidP="009C21D1">
      <w:pPr>
        <w:pStyle w:val="Code"/>
      </w:pPr>
    </w:p>
    <w:p w14:paraId="480F1E5B" w14:textId="77777777" w:rsidR="009C21D1" w:rsidRDefault="009C21D1" w:rsidP="009C21D1">
      <w:pPr>
        <w:pStyle w:val="Code"/>
      </w:pPr>
    </w:p>
    <w:p w14:paraId="070C679F" w14:textId="77777777" w:rsidR="009C21D1" w:rsidRDefault="009C21D1" w:rsidP="009C21D1">
      <w:pPr>
        <w:pStyle w:val="Code"/>
      </w:pPr>
      <w:r>
        <w:t>#####################################################################################</w:t>
      </w:r>
    </w:p>
    <w:p w14:paraId="01EFFB15" w14:textId="77777777" w:rsidR="009C21D1" w:rsidRDefault="009C21D1" w:rsidP="009C21D1">
      <w:pPr>
        <w:pStyle w:val="Code"/>
      </w:pPr>
      <w:r>
        <w:t>#### Initial Data Analysis</w:t>
      </w:r>
    </w:p>
    <w:p w14:paraId="6E801092" w14:textId="77777777" w:rsidR="009C21D1" w:rsidRDefault="009C21D1" w:rsidP="009C21D1">
      <w:pPr>
        <w:pStyle w:val="Code"/>
      </w:pPr>
      <w:r>
        <w:t>#####################################################################################</w:t>
      </w:r>
    </w:p>
    <w:p w14:paraId="420896DF" w14:textId="77777777" w:rsidR="009C21D1" w:rsidRDefault="009C21D1" w:rsidP="009C21D1">
      <w:pPr>
        <w:pStyle w:val="Code"/>
      </w:pPr>
      <w:r>
        <w:t># Plot Time Series</w:t>
      </w:r>
    </w:p>
    <w:p w14:paraId="5E90ADB8" w14:textId="77777777" w:rsidR="009C21D1" w:rsidRDefault="009C21D1" w:rsidP="009C21D1">
      <w:pPr>
        <w:pStyle w:val="Code"/>
      </w:pPr>
      <w:r>
        <w:t>sales = ts(sales_data$Sales)</w:t>
      </w:r>
    </w:p>
    <w:p w14:paraId="6F655B56" w14:textId="77777777" w:rsidR="009C21D1" w:rsidRDefault="009C21D1" w:rsidP="009C21D1">
      <w:pPr>
        <w:pStyle w:val="Code"/>
      </w:pPr>
      <w:r>
        <w:t>saveplot(sales, 'time', 'sales', 'time_series_sales') # Linear trend and seasonality. Detrend with linear transformation.</w:t>
      </w:r>
    </w:p>
    <w:p w14:paraId="1E6DD6E0" w14:textId="77777777" w:rsidR="009C21D1" w:rsidRDefault="009C21D1" w:rsidP="009C21D1">
      <w:pPr>
        <w:pStyle w:val="Code"/>
      </w:pPr>
      <w:r>
        <w:t>saveacf(sales, "acf_sales") # 1st or 2nd order AR appearance with no transformation. 12 time step spike -&gt; 12 month seasonality</w:t>
      </w:r>
    </w:p>
    <w:p w14:paraId="76D900C0" w14:textId="77777777" w:rsidR="009C21D1" w:rsidRDefault="009C21D1" w:rsidP="009C21D1">
      <w:pPr>
        <w:pStyle w:val="Code"/>
      </w:pPr>
    </w:p>
    <w:p w14:paraId="7DFEBA7C" w14:textId="77777777" w:rsidR="009C21D1" w:rsidRDefault="009C21D1" w:rsidP="009C21D1">
      <w:pPr>
        <w:pStyle w:val="Code"/>
      </w:pPr>
      <w:r>
        <w:t># Examine periodogram</w:t>
      </w:r>
    </w:p>
    <w:p w14:paraId="30452740" w14:textId="77777777" w:rsidR="009C21D1" w:rsidRDefault="009C21D1" w:rsidP="009C21D1">
      <w:pPr>
        <w:pStyle w:val="Code"/>
      </w:pPr>
      <w:r>
        <w:t>periodogram(sales)</w:t>
      </w:r>
    </w:p>
    <w:p w14:paraId="67FF93FF" w14:textId="77777777" w:rsidR="009C21D1" w:rsidRDefault="009C21D1" w:rsidP="009C21D1">
      <w:pPr>
        <w:pStyle w:val="Code"/>
      </w:pPr>
      <w:r>
        <w:t>base_power = periodogram(sales)$spec</w:t>
      </w:r>
    </w:p>
    <w:p w14:paraId="52DD7DFE" w14:textId="77777777" w:rsidR="009C21D1" w:rsidRDefault="009C21D1" w:rsidP="009C21D1">
      <w:pPr>
        <w:pStyle w:val="Code"/>
      </w:pPr>
      <w:r>
        <w:t>base_frequencies = periodogram(sales)$freq</w:t>
      </w:r>
    </w:p>
    <w:p w14:paraId="163769BE" w14:textId="77777777" w:rsidR="009C21D1" w:rsidRDefault="009C21D1" w:rsidP="009C21D1">
      <w:pPr>
        <w:pStyle w:val="Code"/>
      </w:pPr>
      <w:r>
        <w:lastRenderedPageBreak/>
        <w:t>base_periods = 1 / base_frequencies</w:t>
      </w:r>
    </w:p>
    <w:p w14:paraId="66E06A26" w14:textId="77777777" w:rsidR="009C21D1" w:rsidRDefault="009C21D1" w:rsidP="009C21D1">
      <w:pPr>
        <w:pStyle w:val="Code"/>
      </w:pPr>
      <w:r>
        <w:t>base_periods_yearly = base_periods / 12</w:t>
      </w:r>
    </w:p>
    <w:p w14:paraId="4A5522A0" w14:textId="77777777" w:rsidR="009C21D1" w:rsidRDefault="009C21D1" w:rsidP="009C21D1">
      <w:pPr>
        <w:pStyle w:val="Code"/>
      </w:pPr>
    </w:p>
    <w:p w14:paraId="3F1E2067" w14:textId="77777777" w:rsidR="009C21D1" w:rsidRDefault="009C21D1" w:rsidP="009C21D1">
      <w:pPr>
        <w:pStyle w:val="Code"/>
      </w:pPr>
      <w:r>
        <w:t>saveplot_xy(</w:t>
      </w:r>
    </w:p>
    <w:p w14:paraId="01CDE5D0" w14:textId="77777777" w:rsidR="009C21D1" w:rsidRDefault="009C21D1" w:rsidP="009C21D1">
      <w:pPr>
        <w:pStyle w:val="Code"/>
      </w:pPr>
      <w:r>
        <w:t xml:space="preserve">    base_periods_yearly, base_power, </w:t>
      </w:r>
    </w:p>
    <w:p w14:paraId="52F62099" w14:textId="77777777" w:rsidR="009C21D1" w:rsidRDefault="009C21D1" w:rsidP="009C21D1">
      <w:pPr>
        <w:pStyle w:val="Code"/>
      </w:pPr>
      <w:r>
        <w:t xml:space="preserve">    "Base Periods in Years", </w:t>
      </w:r>
    </w:p>
    <w:p w14:paraId="474D64BA" w14:textId="77777777" w:rsidR="009C21D1" w:rsidRDefault="009C21D1" w:rsidP="009C21D1">
      <w:pPr>
        <w:pStyle w:val="Code"/>
      </w:pPr>
      <w:r>
        <w:t xml:space="preserve">    "Base Power", </w:t>
      </w:r>
    </w:p>
    <w:p w14:paraId="7F1E0790" w14:textId="77777777" w:rsidR="009C21D1" w:rsidRDefault="009C21D1" w:rsidP="009C21D1">
      <w:pPr>
        <w:pStyle w:val="Code"/>
      </w:pPr>
      <w:r>
        <w:t xml:space="preserve">    "periodic_base")</w:t>
      </w:r>
    </w:p>
    <w:p w14:paraId="3E1510E7" w14:textId="77777777" w:rsidR="009C21D1" w:rsidRDefault="009C21D1" w:rsidP="009C21D1">
      <w:pPr>
        <w:pStyle w:val="Code"/>
      </w:pPr>
    </w:p>
    <w:p w14:paraId="493655D8" w14:textId="77777777" w:rsidR="009C21D1" w:rsidRDefault="009C21D1" w:rsidP="009C21D1">
      <w:pPr>
        <w:pStyle w:val="Code"/>
      </w:pPr>
    </w:p>
    <w:p w14:paraId="448816D6" w14:textId="77777777" w:rsidR="009C21D1" w:rsidRDefault="009C21D1" w:rsidP="009C21D1">
      <w:pPr>
        <w:pStyle w:val="Code"/>
      </w:pPr>
      <w:r>
        <w:t>#####################################################################################</w:t>
      </w:r>
    </w:p>
    <w:p w14:paraId="33E0E1A4" w14:textId="77777777" w:rsidR="009C21D1" w:rsidRDefault="009C21D1" w:rsidP="009C21D1">
      <w:pPr>
        <w:pStyle w:val="Code"/>
      </w:pPr>
      <w:r>
        <w:t>#### Calculate Trends</w:t>
      </w:r>
    </w:p>
    <w:p w14:paraId="553D1882" w14:textId="77777777" w:rsidR="009C21D1" w:rsidRDefault="009C21D1" w:rsidP="009C21D1">
      <w:pPr>
        <w:pStyle w:val="Code"/>
      </w:pPr>
      <w:r>
        <w:t>#####################################################################################</w:t>
      </w:r>
    </w:p>
    <w:p w14:paraId="23E21B74" w14:textId="77777777" w:rsidR="009C21D1" w:rsidRDefault="009C21D1" w:rsidP="009C21D1">
      <w:pPr>
        <w:pStyle w:val="Code"/>
      </w:pPr>
    </w:p>
    <w:p w14:paraId="3443FE05" w14:textId="77777777" w:rsidR="009C21D1" w:rsidRDefault="009C21D1" w:rsidP="009C21D1">
      <w:pPr>
        <w:pStyle w:val="Code"/>
      </w:pPr>
      <w:r>
        <w:t># Series Fractional Smoothing</w:t>
      </w:r>
    </w:p>
    <w:p w14:paraId="2F74C73B" w14:textId="77777777" w:rsidR="009C21D1" w:rsidRDefault="009C21D1" w:rsidP="009C21D1">
      <w:pPr>
        <w:pStyle w:val="Code"/>
      </w:pPr>
      <w:r>
        <w:t xml:space="preserve">sales_trend = filter(sales, filter = c(1 / (seasonal_trend_val * 2), </w:t>
      </w:r>
    </w:p>
    <w:p w14:paraId="2E0BEBDD" w14:textId="77777777" w:rsidR="009C21D1" w:rsidRDefault="009C21D1" w:rsidP="009C21D1">
      <w:pPr>
        <w:pStyle w:val="Code"/>
      </w:pPr>
      <w:r>
        <w:t xml:space="preserve">                                       rep(1 / seasonal_trend_val, (seasonal_trend_val - 1)), </w:t>
      </w:r>
    </w:p>
    <w:p w14:paraId="1A64576D" w14:textId="77777777" w:rsidR="009C21D1" w:rsidRDefault="009C21D1" w:rsidP="009C21D1">
      <w:pPr>
        <w:pStyle w:val="Code"/>
      </w:pPr>
      <w:r>
        <w:t xml:space="preserve">                                       1 / (seasonal_trend_val * 2)), sides = 2)</w:t>
      </w:r>
    </w:p>
    <w:p w14:paraId="167AB7C8" w14:textId="77777777" w:rsidR="009C21D1" w:rsidRDefault="009C21D1" w:rsidP="009C21D1">
      <w:pPr>
        <w:pStyle w:val="Code"/>
      </w:pPr>
    </w:p>
    <w:p w14:paraId="7CE93C8F" w14:textId="77777777" w:rsidR="009C21D1" w:rsidRDefault="009C21D1" w:rsidP="009C21D1">
      <w:pPr>
        <w:pStyle w:val="Code"/>
      </w:pPr>
      <w:r>
        <w:t># Series Exponential Smoothing</w:t>
      </w:r>
    </w:p>
    <w:p w14:paraId="1AC5300A" w14:textId="77777777" w:rsidR="009C21D1" w:rsidRDefault="009C21D1" w:rsidP="009C21D1">
      <w:pPr>
        <w:pStyle w:val="Code"/>
      </w:pPr>
      <w:r>
        <w:t>sales_arima = arima(sales, order = c(0, 1, 1))</w:t>
      </w:r>
    </w:p>
    <w:p w14:paraId="19D0AD4D" w14:textId="77777777" w:rsidR="009C21D1" w:rsidRDefault="009C21D1" w:rsidP="009C21D1">
      <w:pPr>
        <w:pStyle w:val="Code"/>
      </w:pPr>
      <w:r>
        <w:t>sales_exp = sales - sales_arima$residuals</w:t>
      </w:r>
    </w:p>
    <w:p w14:paraId="75952941" w14:textId="77777777" w:rsidR="009C21D1" w:rsidRDefault="009C21D1" w:rsidP="009C21D1">
      <w:pPr>
        <w:pStyle w:val="Code"/>
      </w:pPr>
    </w:p>
    <w:p w14:paraId="765C8AFC" w14:textId="77777777" w:rsidR="009C21D1" w:rsidRDefault="009C21D1" w:rsidP="009C21D1">
      <w:pPr>
        <w:pStyle w:val="Code"/>
      </w:pPr>
      <w:r>
        <w:t># Series Decompositions</w:t>
      </w:r>
    </w:p>
    <w:p w14:paraId="574CE6CC" w14:textId="77777777" w:rsidR="009C21D1" w:rsidRDefault="009C21D1" w:rsidP="009C21D1">
      <w:pPr>
        <w:pStyle w:val="Code"/>
      </w:pPr>
      <w:r>
        <w:t>sales_freq = ts(sales_data$Sales, freq = seasonal_trend_val)</w:t>
      </w:r>
    </w:p>
    <w:p w14:paraId="3C3F06B0" w14:textId="77777777" w:rsidR="009C21D1" w:rsidRDefault="009C21D1" w:rsidP="009C21D1">
      <w:pPr>
        <w:pStyle w:val="Code"/>
      </w:pPr>
    </w:p>
    <w:p w14:paraId="58F05AF6" w14:textId="77777777" w:rsidR="009C21D1" w:rsidRDefault="009C21D1" w:rsidP="009C21D1">
      <w:pPr>
        <w:pStyle w:val="Code"/>
      </w:pPr>
      <w:r>
        <w:t># Additive Decomposition Trend</w:t>
      </w:r>
    </w:p>
    <w:p w14:paraId="17DE8515" w14:textId="77777777" w:rsidR="009C21D1" w:rsidRDefault="009C21D1" w:rsidP="009C21D1">
      <w:pPr>
        <w:pStyle w:val="Code"/>
      </w:pPr>
      <w:r>
        <w:t>sales_decomp_add = decompose(sales_freq, type = "additive")</w:t>
      </w:r>
    </w:p>
    <w:p w14:paraId="4EA437D1" w14:textId="77777777" w:rsidR="009C21D1" w:rsidRDefault="009C21D1" w:rsidP="009C21D1">
      <w:pPr>
        <w:pStyle w:val="Code"/>
      </w:pPr>
    </w:p>
    <w:p w14:paraId="0CFE27D1" w14:textId="77777777" w:rsidR="009C21D1" w:rsidRDefault="009C21D1" w:rsidP="009C21D1">
      <w:pPr>
        <w:pStyle w:val="Code"/>
      </w:pPr>
      <w:r>
        <w:t># Multiplicative Decomposition Trend</w:t>
      </w:r>
    </w:p>
    <w:p w14:paraId="0D4A3D11" w14:textId="77777777" w:rsidR="009C21D1" w:rsidRDefault="009C21D1" w:rsidP="009C21D1">
      <w:pPr>
        <w:pStyle w:val="Code"/>
      </w:pPr>
      <w:r>
        <w:t>sales_decomp_mul = decompose(sales_freq, type = "multiplicative")</w:t>
      </w:r>
    </w:p>
    <w:p w14:paraId="74157B3B" w14:textId="77777777" w:rsidR="009C21D1" w:rsidRDefault="009C21D1" w:rsidP="009C21D1">
      <w:pPr>
        <w:pStyle w:val="Code"/>
      </w:pPr>
    </w:p>
    <w:p w14:paraId="77258044" w14:textId="77777777" w:rsidR="009C21D1" w:rsidRDefault="009C21D1" w:rsidP="009C21D1">
      <w:pPr>
        <w:pStyle w:val="Code"/>
      </w:pPr>
      <w:r>
        <w:t># Set Plot Titles</w:t>
      </w:r>
    </w:p>
    <w:p w14:paraId="74B69807" w14:textId="77777777" w:rsidR="009C21D1" w:rsidRDefault="009C21D1" w:rsidP="009C21D1">
      <w:pPr>
        <w:pStyle w:val="Code"/>
      </w:pPr>
      <w:r>
        <w:t>fractional_title = paste("Fractional Smoothing Trend For", seasonal_trend_val, "Months")</w:t>
      </w:r>
    </w:p>
    <w:p w14:paraId="1BF330F7" w14:textId="77777777" w:rsidR="009C21D1" w:rsidRDefault="009C21D1" w:rsidP="009C21D1">
      <w:pPr>
        <w:pStyle w:val="Code"/>
      </w:pPr>
      <w:r>
        <w:t>exponential_title = paste("Exponential Smoothing Trend For", seasonal_trend_val, "Months")</w:t>
      </w:r>
    </w:p>
    <w:p w14:paraId="5BAA4746" w14:textId="77777777" w:rsidR="009C21D1" w:rsidRDefault="009C21D1" w:rsidP="009C21D1">
      <w:pPr>
        <w:pStyle w:val="Code"/>
      </w:pPr>
      <w:r>
        <w:t>additive_title = paste("Additive Decomposition Trend For", seasonal_trend_val, "Months")</w:t>
      </w:r>
    </w:p>
    <w:p w14:paraId="2E7D3693" w14:textId="77777777" w:rsidR="009C21D1" w:rsidRDefault="009C21D1" w:rsidP="009C21D1">
      <w:pPr>
        <w:pStyle w:val="Code"/>
      </w:pPr>
      <w:r>
        <w:t>multiplicative_title = paste("Multiplicative Decomposition Trend For", seasonal_trend_val, "Months")</w:t>
      </w:r>
    </w:p>
    <w:p w14:paraId="14A37FB2" w14:textId="77777777" w:rsidR="009C21D1" w:rsidRDefault="009C21D1" w:rsidP="009C21D1">
      <w:pPr>
        <w:pStyle w:val="Code"/>
      </w:pPr>
    </w:p>
    <w:p w14:paraId="5F667E6B" w14:textId="77777777" w:rsidR="009C21D1" w:rsidRDefault="009C21D1" w:rsidP="009C21D1">
      <w:pPr>
        <w:pStyle w:val="Code"/>
      </w:pPr>
      <w:r>
        <w:t># Save Trends Plot</w:t>
      </w:r>
    </w:p>
    <w:p w14:paraId="7A0CB5E5" w14:textId="77777777" w:rsidR="009C21D1" w:rsidRDefault="009C21D1" w:rsidP="009C21D1">
      <w:pPr>
        <w:pStyle w:val="Code"/>
      </w:pPr>
      <w:r>
        <w:t>trend_1 &lt;- autoplot(sales_trend) + xlab("Time") + ylab("Fractional Smoothing Trend Values") + ggtitle(fractional_title)</w:t>
      </w:r>
    </w:p>
    <w:p w14:paraId="54AB0907" w14:textId="77777777" w:rsidR="009C21D1" w:rsidRDefault="009C21D1" w:rsidP="009C21D1">
      <w:pPr>
        <w:pStyle w:val="Code"/>
      </w:pPr>
      <w:r>
        <w:t>trend_2 &lt;- autoplot(sales_exp) + xlab("Time") + ylab("Exponential Smoothing Trend Values") + ggtitle(exponential_title)</w:t>
      </w:r>
    </w:p>
    <w:p w14:paraId="40862EAE" w14:textId="77777777" w:rsidR="009C21D1" w:rsidRDefault="009C21D1" w:rsidP="009C21D1">
      <w:pPr>
        <w:pStyle w:val="Code"/>
      </w:pPr>
      <w:r>
        <w:t>trend_3 &lt;- autoplot(sales_decomp_add$trend) + xlab("Time") + ylab("Additive Decomposition Trend Values") + ggtitle(additive_title)</w:t>
      </w:r>
    </w:p>
    <w:p w14:paraId="76B99A94" w14:textId="77777777" w:rsidR="009C21D1" w:rsidRDefault="009C21D1" w:rsidP="009C21D1">
      <w:pPr>
        <w:pStyle w:val="Code"/>
      </w:pPr>
      <w:r>
        <w:t>trend_4 &lt;- autoplot(sales_decomp_mul$trend) + xlab("Time") + ylab("Multiplicative Decomposition Trend Values") + ggtitle(multiplicative_title)</w:t>
      </w:r>
    </w:p>
    <w:p w14:paraId="496C2A02" w14:textId="77777777" w:rsidR="009C21D1" w:rsidRDefault="009C21D1" w:rsidP="009C21D1">
      <w:pPr>
        <w:pStyle w:val="Code"/>
      </w:pPr>
    </w:p>
    <w:p w14:paraId="55946D83" w14:textId="77777777" w:rsidR="009C21D1" w:rsidRDefault="009C21D1" w:rsidP="009C21D1">
      <w:pPr>
        <w:pStyle w:val="Code"/>
      </w:pPr>
      <w:r>
        <w:t>png(paste("./figures/trends_for", seasonal_trend_val, "month", "season.png", sep="_"), width = 712, height = 400)</w:t>
      </w:r>
    </w:p>
    <w:p w14:paraId="3A3A0BD0" w14:textId="77777777" w:rsidR="009C21D1" w:rsidRDefault="009C21D1" w:rsidP="009C21D1">
      <w:pPr>
        <w:pStyle w:val="Code"/>
      </w:pPr>
      <w:r>
        <w:t>grid.arrange(trend_1, trend_2, trend_3, trend_4, ncol = 2)</w:t>
      </w:r>
    </w:p>
    <w:p w14:paraId="5FE40081" w14:textId="77777777" w:rsidR="009C21D1" w:rsidRDefault="009C21D1" w:rsidP="009C21D1">
      <w:pPr>
        <w:pStyle w:val="Code"/>
      </w:pPr>
      <w:r>
        <w:t>dev.off()</w:t>
      </w:r>
    </w:p>
    <w:p w14:paraId="48F43BD1" w14:textId="77777777" w:rsidR="009C21D1" w:rsidRDefault="009C21D1" w:rsidP="009C21D1">
      <w:pPr>
        <w:pStyle w:val="Code"/>
      </w:pPr>
    </w:p>
    <w:p w14:paraId="5CA78A6E" w14:textId="77777777" w:rsidR="009C21D1" w:rsidRDefault="009C21D1" w:rsidP="009C21D1">
      <w:pPr>
        <w:pStyle w:val="Code"/>
      </w:pPr>
      <w:r>
        <w:t>#####################################################################################</w:t>
      </w:r>
    </w:p>
    <w:p w14:paraId="22767F12" w14:textId="77777777" w:rsidR="009C21D1" w:rsidRDefault="009C21D1" w:rsidP="009C21D1">
      <w:pPr>
        <w:pStyle w:val="Code"/>
      </w:pPr>
      <w:r>
        <w:t>#### Basic Differencing</w:t>
      </w:r>
    </w:p>
    <w:p w14:paraId="36F5989A" w14:textId="77777777" w:rsidR="009C21D1" w:rsidRDefault="009C21D1" w:rsidP="009C21D1">
      <w:pPr>
        <w:pStyle w:val="Code"/>
      </w:pPr>
      <w:r>
        <w:t>#####################################################################################</w:t>
      </w:r>
    </w:p>
    <w:p w14:paraId="06EC153B" w14:textId="77777777" w:rsidR="009C21D1" w:rsidRDefault="009C21D1" w:rsidP="009C21D1">
      <w:pPr>
        <w:pStyle w:val="Code"/>
      </w:pPr>
      <w:r>
        <w:t># Seasonal Difference</w:t>
      </w:r>
    </w:p>
    <w:p w14:paraId="29F71E46" w14:textId="77777777" w:rsidR="009C21D1" w:rsidRDefault="009C21D1" w:rsidP="009C21D1">
      <w:pPr>
        <w:pStyle w:val="Code"/>
      </w:pPr>
      <w:r>
        <w:t>sales_seasonally = diff(sales, seasonal_trend_val)</w:t>
      </w:r>
    </w:p>
    <w:p w14:paraId="085132DB" w14:textId="77777777" w:rsidR="009C21D1" w:rsidRDefault="009C21D1" w:rsidP="009C21D1">
      <w:pPr>
        <w:pStyle w:val="Code"/>
      </w:pPr>
    </w:p>
    <w:p w14:paraId="2E18C3B7" w14:textId="77777777" w:rsidR="009C21D1" w:rsidRDefault="009C21D1" w:rsidP="009C21D1">
      <w:pPr>
        <w:pStyle w:val="Code"/>
      </w:pPr>
      <w:r>
        <w:t># 1st Difference</w:t>
      </w:r>
    </w:p>
    <w:p w14:paraId="07191A40" w14:textId="77777777" w:rsidR="009C21D1" w:rsidRDefault="009C21D1" w:rsidP="009C21D1">
      <w:pPr>
        <w:pStyle w:val="Code"/>
      </w:pPr>
      <w:r>
        <w:t>sales_diff = diff(sales_seasonally, 1)</w:t>
      </w:r>
    </w:p>
    <w:p w14:paraId="6910C9C3" w14:textId="77777777" w:rsidR="009C21D1" w:rsidRDefault="009C21D1" w:rsidP="009C21D1">
      <w:pPr>
        <w:pStyle w:val="Code"/>
      </w:pPr>
    </w:p>
    <w:p w14:paraId="441926BD" w14:textId="77777777" w:rsidR="009C21D1" w:rsidRDefault="009C21D1" w:rsidP="009C21D1">
      <w:pPr>
        <w:pStyle w:val="Code"/>
      </w:pPr>
      <w:r>
        <w:t># Set Plot Titles</w:t>
      </w:r>
    </w:p>
    <w:p w14:paraId="13F005E4" w14:textId="77777777" w:rsidR="009C21D1" w:rsidRDefault="009C21D1" w:rsidP="009C21D1">
      <w:pPr>
        <w:pStyle w:val="Code"/>
      </w:pPr>
      <w:r>
        <w:t>seasonal_title = paste(seasonal_trend_val, "Month Differenced Time Series")</w:t>
      </w:r>
    </w:p>
    <w:p w14:paraId="7A1EBE83" w14:textId="77777777" w:rsidR="009C21D1" w:rsidRDefault="009C21D1" w:rsidP="009C21D1">
      <w:pPr>
        <w:pStyle w:val="Code"/>
      </w:pPr>
      <w:r>
        <w:t>seasonal_and_1st_title = paste(seasonal_trend_val, "Month and 1st Differenced Time Series")</w:t>
      </w:r>
    </w:p>
    <w:p w14:paraId="087F9AC2" w14:textId="77777777" w:rsidR="009C21D1" w:rsidRDefault="009C21D1" w:rsidP="009C21D1">
      <w:pPr>
        <w:pStyle w:val="Code"/>
      </w:pPr>
    </w:p>
    <w:p w14:paraId="2260BEFF" w14:textId="77777777" w:rsidR="009C21D1" w:rsidRDefault="009C21D1" w:rsidP="009C21D1">
      <w:pPr>
        <w:pStyle w:val="Code"/>
      </w:pPr>
      <w:r>
        <w:t># Differencing Plots</w:t>
      </w:r>
    </w:p>
    <w:p w14:paraId="748C1127" w14:textId="77777777" w:rsidR="009C21D1" w:rsidRDefault="009C21D1" w:rsidP="009C21D1">
      <w:pPr>
        <w:pStyle w:val="Code"/>
      </w:pPr>
      <w:r>
        <w:lastRenderedPageBreak/>
        <w:t>diff_1 &lt;- autoplot(sales_seasonally) + xlab("Time") + ylab("Sales") + ggtitle(seasonal_title)</w:t>
      </w:r>
    </w:p>
    <w:p w14:paraId="3C7B012D" w14:textId="77777777" w:rsidR="009C21D1" w:rsidRDefault="009C21D1" w:rsidP="009C21D1">
      <w:pPr>
        <w:pStyle w:val="Code"/>
      </w:pPr>
      <w:r>
        <w:t>diff_2 &lt;- autoplot(sales_diff) + xlab("Time") + ylab("Sales") + ggtitle(seasonal_and_1st_title)</w:t>
      </w:r>
    </w:p>
    <w:p w14:paraId="55E8E680" w14:textId="77777777" w:rsidR="009C21D1" w:rsidRDefault="009C21D1" w:rsidP="009C21D1">
      <w:pPr>
        <w:pStyle w:val="Code"/>
      </w:pPr>
    </w:p>
    <w:p w14:paraId="62DF9D75" w14:textId="77777777" w:rsidR="009C21D1" w:rsidRDefault="009C21D1" w:rsidP="009C21D1">
      <w:pPr>
        <w:pStyle w:val="Code"/>
      </w:pPr>
      <w:r>
        <w:t>png(paste("./figures/differencing_for", seasonal_trend_val, "month", "season.png", sep="_"), width = 712, height = 400)</w:t>
      </w:r>
    </w:p>
    <w:p w14:paraId="37A86CFE" w14:textId="77777777" w:rsidR="009C21D1" w:rsidRDefault="009C21D1" w:rsidP="009C21D1">
      <w:pPr>
        <w:pStyle w:val="Code"/>
      </w:pPr>
      <w:r>
        <w:t>grid.arrange(diff_1, diff_2, ncol = 1)</w:t>
      </w:r>
    </w:p>
    <w:p w14:paraId="536A1DCB" w14:textId="77777777" w:rsidR="009C21D1" w:rsidRDefault="009C21D1" w:rsidP="009C21D1">
      <w:pPr>
        <w:pStyle w:val="Code"/>
      </w:pPr>
      <w:r>
        <w:t>dev.off()</w:t>
      </w:r>
    </w:p>
    <w:p w14:paraId="2905E690" w14:textId="77777777" w:rsidR="009C21D1" w:rsidRDefault="009C21D1" w:rsidP="009C21D1">
      <w:pPr>
        <w:pStyle w:val="Code"/>
      </w:pPr>
    </w:p>
    <w:p w14:paraId="626AF8C7" w14:textId="77777777" w:rsidR="009C21D1" w:rsidRDefault="009C21D1" w:rsidP="009C21D1">
      <w:pPr>
        <w:pStyle w:val="Code"/>
      </w:pPr>
      <w:r>
        <w:t>#####################################################################################</w:t>
      </w:r>
    </w:p>
    <w:p w14:paraId="3CD6DBA9" w14:textId="77777777" w:rsidR="009C21D1" w:rsidRDefault="009C21D1" w:rsidP="009C21D1">
      <w:pPr>
        <w:pStyle w:val="Code"/>
      </w:pPr>
      <w:r>
        <w:t>#### Detrend Time Series</w:t>
      </w:r>
    </w:p>
    <w:p w14:paraId="19B5B56B" w14:textId="77777777" w:rsidR="009C21D1" w:rsidRDefault="009C21D1" w:rsidP="009C21D1">
      <w:pPr>
        <w:pStyle w:val="Code"/>
      </w:pPr>
      <w:r>
        <w:t>#####################################################################################</w:t>
      </w:r>
    </w:p>
    <w:p w14:paraId="6AFD873C" w14:textId="77777777" w:rsidR="009C21D1" w:rsidRDefault="009C21D1" w:rsidP="009C21D1">
      <w:pPr>
        <w:pStyle w:val="Code"/>
      </w:pPr>
      <w:r>
        <w:t># Fractional Smoothing Detrend</w:t>
      </w:r>
    </w:p>
    <w:p w14:paraId="1B39FFEF" w14:textId="77777777" w:rsidR="009C21D1" w:rsidRDefault="009C21D1" w:rsidP="009C21D1">
      <w:pPr>
        <w:pStyle w:val="Code"/>
      </w:pPr>
      <w:r>
        <w:t>sales_frac_smooth = sales - sales_trend</w:t>
      </w:r>
    </w:p>
    <w:p w14:paraId="1B1C4679" w14:textId="77777777" w:rsidR="009C21D1" w:rsidRDefault="009C21D1" w:rsidP="009C21D1">
      <w:pPr>
        <w:pStyle w:val="Code"/>
      </w:pPr>
    </w:p>
    <w:p w14:paraId="26C850D9" w14:textId="77777777" w:rsidR="009C21D1" w:rsidRDefault="009C21D1" w:rsidP="009C21D1">
      <w:pPr>
        <w:pStyle w:val="Code"/>
      </w:pPr>
      <w:r>
        <w:t># Exponentials Smoothing Detrend</w:t>
      </w:r>
    </w:p>
    <w:p w14:paraId="6DD253D8" w14:textId="77777777" w:rsidR="009C21D1" w:rsidRDefault="009C21D1" w:rsidP="009C21D1">
      <w:pPr>
        <w:pStyle w:val="Code"/>
      </w:pPr>
      <w:r>
        <w:t>sales_exp_smooth = sales - sales_exp</w:t>
      </w:r>
    </w:p>
    <w:p w14:paraId="38E77C75" w14:textId="77777777" w:rsidR="009C21D1" w:rsidRDefault="009C21D1" w:rsidP="009C21D1">
      <w:pPr>
        <w:pStyle w:val="Code"/>
      </w:pPr>
    </w:p>
    <w:p w14:paraId="239E5911" w14:textId="77777777" w:rsidR="009C21D1" w:rsidRDefault="009C21D1" w:rsidP="009C21D1">
      <w:pPr>
        <w:pStyle w:val="Code"/>
      </w:pPr>
      <w:r>
        <w:t># Additive Decomposition Detrend</w:t>
      </w:r>
    </w:p>
    <w:p w14:paraId="0CCB9C5F" w14:textId="77777777" w:rsidR="009C21D1" w:rsidRDefault="009C21D1" w:rsidP="009C21D1">
      <w:pPr>
        <w:pStyle w:val="Code"/>
      </w:pPr>
      <w:r>
        <w:t>sales_add_detrend = sales_freq - sales_decomp_add$trend</w:t>
      </w:r>
    </w:p>
    <w:p w14:paraId="7A3AAF04" w14:textId="77777777" w:rsidR="009C21D1" w:rsidRDefault="009C21D1" w:rsidP="009C21D1">
      <w:pPr>
        <w:pStyle w:val="Code"/>
      </w:pPr>
    </w:p>
    <w:p w14:paraId="385929BC" w14:textId="77777777" w:rsidR="009C21D1" w:rsidRDefault="009C21D1" w:rsidP="009C21D1">
      <w:pPr>
        <w:pStyle w:val="Code"/>
      </w:pPr>
      <w:r>
        <w:t># Multiplicative Decomposition Detrend</w:t>
      </w:r>
    </w:p>
    <w:p w14:paraId="4FA2DFBF" w14:textId="77777777" w:rsidR="009C21D1" w:rsidRDefault="009C21D1" w:rsidP="009C21D1">
      <w:pPr>
        <w:pStyle w:val="Code"/>
      </w:pPr>
      <w:r>
        <w:t>sales_mul_detrend = sales_freq - sales_decomp_mul$trend</w:t>
      </w:r>
    </w:p>
    <w:p w14:paraId="366E830C" w14:textId="77777777" w:rsidR="009C21D1" w:rsidRDefault="009C21D1" w:rsidP="009C21D1">
      <w:pPr>
        <w:pStyle w:val="Code"/>
      </w:pPr>
    </w:p>
    <w:p w14:paraId="48A622F9" w14:textId="77777777" w:rsidR="009C21D1" w:rsidRDefault="009C21D1" w:rsidP="009C21D1">
      <w:pPr>
        <w:pStyle w:val="Code"/>
      </w:pPr>
    </w:p>
    <w:p w14:paraId="28988C77" w14:textId="77777777" w:rsidR="009C21D1" w:rsidRDefault="009C21D1" w:rsidP="009C21D1">
      <w:pPr>
        <w:pStyle w:val="Code"/>
      </w:pPr>
      <w:r>
        <w:t>#####################################################################################</w:t>
      </w:r>
    </w:p>
    <w:p w14:paraId="7F517B2E" w14:textId="77777777" w:rsidR="009C21D1" w:rsidRDefault="009C21D1" w:rsidP="009C21D1">
      <w:pPr>
        <w:pStyle w:val="Code"/>
      </w:pPr>
      <w:r>
        <w:t>#### Detrended Series Analysis</w:t>
      </w:r>
    </w:p>
    <w:p w14:paraId="73EF9EA0" w14:textId="77777777" w:rsidR="009C21D1" w:rsidRDefault="009C21D1" w:rsidP="009C21D1">
      <w:pPr>
        <w:pStyle w:val="Code"/>
      </w:pPr>
      <w:r>
        <w:t>#####################################################################################</w:t>
      </w:r>
    </w:p>
    <w:p w14:paraId="4AA55756" w14:textId="77777777" w:rsidR="009C21D1" w:rsidRDefault="009C21D1" w:rsidP="009C21D1">
      <w:pPr>
        <w:pStyle w:val="Code"/>
      </w:pPr>
      <w:r>
        <w:t># Examine differenced periodogram</w:t>
      </w:r>
    </w:p>
    <w:p w14:paraId="441457C8" w14:textId="77777777" w:rsidR="009C21D1" w:rsidRDefault="009C21D1" w:rsidP="009C21D1">
      <w:pPr>
        <w:pStyle w:val="Code"/>
      </w:pPr>
      <w:r>
        <w:t>periodogram(sales_seasonally)</w:t>
      </w:r>
    </w:p>
    <w:p w14:paraId="5B786FD1" w14:textId="77777777" w:rsidR="009C21D1" w:rsidRDefault="009C21D1" w:rsidP="009C21D1">
      <w:pPr>
        <w:pStyle w:val="Code"/>
      </w:pPr>
      <w:r>
        <w:t>diff_power = periodogram(sales_seasonally)$spec</w:t>
      </w:r>
    </w:p>
    <w:p w14:paraId="36668ECD" w14:textId="77777777" w:rsidR="009C21D1" w:rsidRDefault="009C21D1" w:rsidP="009C21D1">
      <w:pPr>
        <w:pStyle w:val="Code"/>
      </w:pPr>
      <w:r>
        <w:t>diff_frequencies = periodogram(sales_seasonally)$freq</w:t>
      </w:r>
    </w:p>
    <w:p w14:paraId="17811B34" w14:textId="77777777" w:rsidR="009C21D1" w:rsidRDefault="009C21D1" w:rsidP="009C21D1">
      <w:pPr>
        <w:pStyle w:val="Code"/>
      </w:pPr>
      <w:r>
        <w:t>diff_periods = 1 / diff_frequencies</w:t>
      </w:r>
    </w:p>
    <w:p w14:paraId="4EFD4D5E" w14:textId="77777777" w:rsidR="009C21D1" w:rsidRDefault="009C21D1" w:rsidP="009C21D1">
      <w:pPr>
        <w:pStyle w:val="Code"/>
      </w:pPr>
      <w:r>
        <w:t>diff_periods_yearly = diff_periods / 12</w:t>
      </w:r>
    </w:p>
    <w:p w14:paraId="668DE0D1" w14:textId="77777777" w:rsidR="009C21D1" w:rsidRDefault="009C21D1" w:rsidP="009C21D1">
      <w:pPr>
        <w:pStyle w:val="Code"/>
      </w:pPr>
    </w:p>
    <w:p w14:paraId="6BF6B1AD" w14:textId="77777777" w:rsidR="009C21D1" w:rsidRDefault="009C21D1" w:rsidP="009C21D1">
      <w:pPr>
        <w:pStyle w:val="Code"/>
      </w:pPr>
      <w:r>
        <w:t xml:space="preserve">saveplot_xy(diff_periods_yearly, diff_power, paste(seasonal_trend_val, " Month Differenced Periods in Years", sep = ""), "Power", </w:t>
      </w:r>
    </w:p>
    <w:p w14:paraId="720B2E6F" w14:textId="77777777" w:rsidR="009C21D1" w:rsidRDefault="009C21D1" w:rsidP="009C21D1">
      <w:pPr>
        <w:pStyle w:val="Code"/>
      </w:pPr>
      <w:r>
        <w:t xml:space="preserve">            paste("periodic", seasonal_trend_val, "month_detrend", sep ="_"))</w:t>
      </w:r>
    </w:p>
    <w:p w14:paraId="32014A71" w14:textId="77777777" w:rsidR="009C21D1" w:rsidRDefault="009C21D1" w:rsidP="009C21D1">
      <w:pPr>
        <w:pStyle w:val="Code"/>
      </w:pPr>
    </w:p>
    <w:p w14:paraId="76919D1A" w14:textId="77777777" w:rsidR="009C21D1" w:rsidRDefault="009C21D1" w:rsidP="009C21D1">
      <w:pPr>
        <w:pStyle w:val="Code"/>
      </w:pPr>
      <w:r>
        <w:t># Detrended Series Plots:</w:t>
      </w:r>
    </w:p>
    <w:p w14:paraId="4B44D64C" w14:textId="77777777" w:rsidR="009C21D1" w:rsidRDefault="009C21D1" w:rsidP="009C21D1">
      <w:pPr>
        <w:pStyle w:val="Code"/>
      </w:pPr>
      <w:r>
        <w:t>dt_1 &lt;- autoplot(sales_frac_smooth) + ggtitle("Fractional Smoothing") + xlab("Time") + ylab("Detrended Value")</w:t>
      </w:r>
    </w:p>
    <w:p w14:paraId="2ADDF229" w14:textId="77777777" w:rsidR="009C21D1" w:rsidRDefault="009C21D1" w:rsidP="009C21D1">
      <w:pPr>
        <w:pStyle w:val="Code"/>
      </w:pPr>
      <w:r>
        <w:t>dt_2 &lt;- autoplot(sales_exp_smooth) + ggtitle("Exponential Smoothing") + xlab("Time") + ylab("Detrended Value")</w:t>
      </w:r>
    </w:p>
    <w:p w14:paraId="1F9FCC7D" w14:textId="77777777" w:rsidR="009C21D1" w:rsidRDefault="009C21D1" w:rsidP="009C21D1">
      <w:pPr>
        <w:pStyle w:val="Code"/>
      </w:pPr>
      <w:r>
        <w:t>dt_3 &lt;- autoplot(sales_add_detrend) + ggtitle("Additive Detrend") + xlab("Time") + ylab("Detrended Value")</w:t>
      </w:r>
    </w:p>
    <w:p w14:paraId="507496B9" w14:textId="77777777" w:rsidR="009C21D1" w:rsidRDefault="009C21D1" w:rsidP="009C21D1">
      <w:pPr>
        <w:pStyle w:val="Code"/>
      </w:pPr>
      <w:r>
        <w:t>dt_4 &lt;- autoplot(sales_mul_detrend) + ggtitle("Multiplicative Detrend") + xlab("Time") + ylab("Detrended Value")</w:t>
      </w:r>
    </w:p>
    <w:p w14:paraId="23C723B5" w14:textId="77777777" w:rsidR="009C21D1" w:rsidRDefault="009C21D1" w:rsidP="009C21D1">
      <w:pPr>
        <w:pStyle w:val="Code"/>
      </w:pPr>
    </w:p>
    <w:p w14:paraId="29B18AD5" w14:textId="77777777" w:rsidR="009C21D1" w:rsidRDefault="009C21D1" w:rsidP="009C21D1">
      <w:pPr>
        <w:pStyle w:val="Code"/>
      </w:pPr>
      <w:r>
        <w:t>png(paste("./figures/smoothed_plots", seasonal_trend_val, "month", "season.png", sep="_"), width = 712, height = 400)</w:t>
      </w:r>
    </w:p>
    <w:p w14:paraId="1B27CA13" w14:textId="77777777" w:rsidR="009C21D1" w:rsidRDefault="009C21D1" w:rsidP="009C21D1">
      <w:pPr>
        <w:pStyle w:val="Code"/>
      </w:pPr>
      <w:r>
        <w:t>grid.arrange(dt_1, dt_2, dt_3, dt_4, ncol = 2)</w:t>
      </w:r>
    </w:p>
    <w:p w14:paraId="607FF352" w14:textId="77777777" w:rsidR="009C21D1" w:rsidRDefault="009C21D1" w:rsidP="009C21D1">
      <w:pPr>
        <w:pStyle w:val="Code"/>
      </w:pPr>
      <w:r>
        <w:t>dev.off()</w:t>
      </w:r>
    </w:p>
    <w:p w14:paraId="27A68860" w14:textId="77777777" w:rsidR="009C21D1" w:rsidRDefault="009C21D1" w:rsidP="009C21D1">
      <w:pPr>
        <w:pStyle w:val="Code"/>
      </w:pPr>
    </w:p>
    <w:p w14:paraId="3ACAA0D2" w14:textId="77777777" w:rsidR="009C21D1" w:rsidRDefault="009C21D1" w:rsidP="009C21D1">
      <w:pPr>
        <w:pStyle w:val="Code"/>
      </w:pPr>
      <w:r>
        <w:t># ACF &amp; PACF of Additive and Fractionally Smoothed Data</w:t>
      </w:r>
    </w:p>
    <w:p w14:paraId="0A8858E1" w14:textId="77777777" w:rsidR="009C21D1" w:rsidRDefault="009C21D1" w:rsidP="009C21D1">
      <w:pPr>
        <w:pStyle w:val="Code"/>
      </w:pPr>
      <w:r>
        <w:t>saveacf(sales_add_detrend, paste("acf", "sales_additive_detrend", seasonal_trend_val, "months", sep = "_"))</w:t>
      </w:r>
    </w:p>
    <w:p w14:paraId="2BC6793F" w14:textId="77777777" w:rsidR="009C21D1" w:rsidRDefault="009C21D1" w:rsidP="009C21D1">
      <w:pPr>
        <w:pStyle w:val="Code"/>
      </w:pPr>
      <w:r>
        <w:t>saveacf(sales_frac_smooth, paste("acf", "sales_fractional_detrend", seasonal_trend_val, "months", sep = "_"))</w:t>
      </w:r>
    </w:p>
    <w:p w14:paraId="782620A1" w14:textId="77777777" w:rsidR="009C21D1" w:rsidRDefault="009C21D1" w:rsidP="009C21D1">
      <w:pPr>
        <w:pStyle w:val="Code"/>
      </w:pPr>
      <w:r>
        <w:t>saveacf(sales_seasonally, paste("acf", "sales_seasonal_detrend", seasonal_trend_val, "months", sep = "_"))</w:t>
      </w:r>
    </w:p>
    <w:p w14:paraId="69BEA9E9" w14:textId="77777777" w:rsidR="009C21D1" w:rsidRDefault="009C21D1" w:rsidP="009C21D1">
      <w:pPr>
        <w:pStyle w:val="Code"/>
      </w:pPr>
    </w:p>
    <w:p w14:paraId="52893F5D" w14:textId="77777777" w:rsidR="009C21D1" w:rsidRDefault="009C21D1" w:rsidP="009C21D1">
      <w:pPr>
        <w:pStyle w:val="Code"/>
      </w:pPr>
    </w:p>
    <w:p w14:paraId="7650A5F4" w14:textId="77777777" w:rsidR="009C21D1" w:rsidRDefault="009C21D1" w:rsidP="009C21D1">
      <w:pPr>
        <w:pStyle w:val="Code"/>
      </w:pPr>
      <w:r>
        <w:t>#####################################################################################</w:t>
      </w:r>
    </w:p>
    <w:p w14:paraId="0EFB734F" w14:textId="77777777" w:rsidR="009C21D1" w:rsidRDefault="009C21D1" w:rsidP="009C21D1">
      <w:pPr>
        <w:pStyle w:val="Code"/>
      </w:pPr>
      <w:r>
        <w:t>#### Fit Time Series Models</w:t>
      </w:r>
    </w:p>
    <w:p w14:paraId="5F83664E" w14:textId="77777777" w:rsidR="009C21D1" w:rsidRDefault="009C21D1" w:rsidP="009C21D1">
      <w:pPr>
        <w:pStyle w:val="Code"/>
      </w:pPr>
      <w:r>
        <w:t>#####################################################################################</w:t>
      </w:r>
    </w:p>
    <w:p w14:paraId="4EF8988D" w14:textId="77777777" w:rsidR="009C21D1" w:rsidRDefault="009C21D1" w:rsidP="009C21D1">
      <w:pPr>
        <w:pStyle w:val="Code"/>
      </w:pPr>
      <w:r>
        <w:t>if(fitModels == TRUE)</w:t>
      </w:r>
    </w:p>
    <w:p w14:paraId="32012760" w14:textId="77777777" w:rsidR="009C21D1" w:rsidRDefault="009C21D1" w:rsidP="009C21D1">
      <w:pPr>
        <w:pStyle w:val="Code"/>
      </w:pPr>
      <w:r>
        <w:t>{</w:t>
      </w:r>
    </w:p>
    <w:p w14:paraId="715052A8" w14:textId="77777777" w:rsidR="009C21D1" w:rsidRDefault="009C21D1" w:rsidP="009C21D1">
      <w:pPr>
        <w:pStyle w:val="Code"/>
      </w:pPr>
      <w:r>
        <w:t xml:space="preserve">    if (seasonal_trend_val == 12) {</w:t>
      </w:r>
    </w:p>
    <w:p w14:paraId="317FED7E" w14:textId="77777777" w:rsidR="009C21D1" w:rsidRDefault="009C21D1" w:rsidP="009C21D1">
      <w:pPr>
        <w:pStyle w:val="Code"/>
      </w:pPr>
      <w:r>
        <w:t xml:space="preserve">        # 12th and 1st difference</w:t>
      </w:r>
    </w:p>
    <w:p w14:paraId="13C6DB5C" w14:textId="77777777" w:rsidR="009C21D1" w:rsidRDefault="009C21D1" w:rsidP="009C21D1">
      <w:pPr>
        <w:pStyle w:val="Code"/>
      </w:pPr>
      <w:r>
        <w:t xml:space="preserve">        sarima(sales_seasonally, 1, 1, 0, 1, 1, 0, 12) # -4.119955, -4.109563, -5.087425</w:t>
      </w:r>
    </w:p>
    <w:p w14:paraId="4EDA1111" w14:textId="77777777" w:rsidR="009C21D1" w:rsidRDefault="009C21D1" w:rsidP="009C21D1">
      <w:pPr>
        <w:pStyle w:val="Code"/>
      </w:pPr>
      <w:r>
        <w:t xml:space="preserve">        sarima(sales_seasonally, 1, 1, 1, 1, 1, 1, 12) # -4.805208, -4.793919, -5.740147</w:t>
      </w:r>
    </w:p>
    <w:p w14:paraId="1ECD9F4E" w14:textId="77777777" w:rsidR="009C21D1" w:rsidRDefault="009C21D1" w:rsidP="009C21D1">
      <w:pPr>
        <w:pStyle w:val="Code"/>
      </w:pPr>
      <w:r>
        <w:lastRenderedPageBreak/>
        <w:t xml:space="preserve">        sarima(sales, 1, 1, 0, 1, 1, 0, 12) # -4.862065, -4.852282, -5.830813</w:t>
      </w:r>
    </w:p>
    <w:p w14:paraId="51653CEA" w14:textId="77777777" w:rsidR="009C21D1" w:rsidRDefault="009C21D1" w:rsidP="009C21D1">
      <w:pPr>
        <w:pStyle w:val="Code"/>
      </w:pPr>
      <w:r>
        <w:t xml:space="preserve">        sarima(sales, 1, 1, 1, 1, 1, 1, 12) # -5.049281, -5.038699, -5.986776</w:t>
      </w:r>
    </w:p>
    <w:p w14:paraId="33DEC516" w14:textId="77777777" w:rsidR="009C21D1" w:rsidRDefault="009C21D1" w:rsidP="009C21D1">
      <w:pPr>
        <w:pStyle w:val="Code"/>
      </w:pPr>
      <w:r>
        <w:t xml:space="preserve">        </w:t>
      </w:r>
    </w:p>
    <w:p w14:paraId="043B9BF0" w14:textId="77777777" w:rsidR="009C21D1" w:rsidRDefault="009C21D1" w:rsidP="009C21D1">
      <w:pPr>
        <w:pStyle w:val="Code"/>
      </w:pPr>
      <w:r>
        <w:t xml:space="preserve">        # 12 month additive decomposition</w:t>
      </w:r>
    </w:p>
    <w:p w14:paraId="7DD9E97A" w14:textId="77777777" w:rsidR="009C21D1" w:rsidRDefault="009C21D1" w:rsidP="009C21D1">
      <w:pPr>
        <w:pStyle w:val="Code"/>
      </w:pPr>
      <w:r>
        <w:t xml:space="preserve">        sarima(sales_add_detrend, 1, 1, 1, 2, 1, 4, 1) # -3.674233, -3.660929, -4.549223</w:t>
      </w:r>
    </w:p>
    <w:p w14:paraId="2BDEDC5E" w14:textId="77777777" w:rsidR="009C21D1" w:rsidRDefault="009C21D1" w:rsidP="009C21D1">
      <w:pPr>
        <w:pStyle w:val="Code"/>
      </w:pPr>
      <w:r>
        <w:t xml:space="preserve">        </w:t>
      </w:r>
    </w:p>
    <w:p w14:paraId="1FB8BD1F" w14:textId="77777777" w:rsidR="009C21D1" w:rsidRDefault="009C21D1" w:rsidP="009C21D1">
      <w:pPr>
        <w:pStyle w:val="Code"/>
      </w:pPr>
      <w:r>
        <w:t xml:space="preserve">        sarima(sales, 1, 1, 1, 2, 1, 4, 12) # -5.154983, -5.141679, -6.029973</w:t>
      </w:r>
    </w:p>
    <w:p w14:paraId="0D3BFFDE" w14:textId="77777777" w:rsidR="009C21D1" w:rsidRDefault="009C21D1" w:rsidP="009C21D1">
      <w:pPr>
        <w:pStyle w:val="Code"/>
      </w:pPr>
      <w:r>
        <w:t xml:space="preserve">    }</w:t>
      </w:r>
    </w:p>
    <w:p w14:paraId="51D3A490" w14:textId="77777777" w:rsidR="009C21D1" w:rsidRDefault="009C21D1" w:rsidP="009C21D1">
      <w:pPr>
        <w:pStyle w:val="Code"/>
      </w:pPr>
      <w:r>
        <w:t xml:space="preserve">    </w:t>
      </w:r>
    </w:p>
    <w:p w14:paraId="3F5D1C01" w14:textId="77777777" w:rsidR="009C21D1" w:rsidRDefault="009C21D1" w:rsidP="009C21D1">
      <w:pPr>
        <w:pStyle w:val="Code"/>
      </w:pPr>
      <w:r>
        <w:t xml:space="preserve">    if (seasonal_trend_val == 6){</w:t>
      </w:r>
    </w:p>
    <w:p w14:paraId="72081738" w14:textId="77777777" w:rsidR="009C21D1" w:rsidRDefault="009C21D1" w:rsidP="009C21D1">
      <w:pPr>
        <w:pStyle w:val="Code"/>
      </w:pPr>
      <w:r>
        <w:t xml:space="preserve">        # 6th and 1st difference</w:t>
      </w:r>
    </w:p>
    <w:p w14:paraId="3B6FBCC6" w14:textId="77777777" w:rsidR="009C21D1" w:rsidRDefault="009C21D1" w:rsidP="009C21D1">
      <w:pPr>
        <w:pStyle w:val="Code"/>
      </w:pPr>
      <w:r>
        <w:t xml:space="preserve">        sarima(sales_seasonally, 1, 1, 1, 0, 1, 4, 6) # -4.155934, -4.14377, -5.060303</w:t>
      </w:r>
    </w:p>
    <w:p w14:paraId="48A9D477" w14:textId="77777777" w:rsidR="009C21D1" w:rsidRDefault="009C21D1" w:rsidP="009C21D1">
      <w:pPr>
        <w:pStyle w:val="Code"/>
      </w:pPr>
      <w:r>
        <w:t xml:space="preserve">        sarima(sales_seasonally, 1, 1, 1, 0, 1, 8, 6) # -4.593377, -4.577504, -5.433991</w:t>
      </w:r>
    </w:p>
    <w:p w14:paraId="3648BF95" w14:textId="77777777" w:rsidR="009C21D1" w:rsidRDefault="009C21D1" w:rsidP="009C21D1">
      <w:pPr>
        <w:pStyle w:val="Code"/>
      </w:pPr>
      <w:r>
        <w:t xml:space="preserve">        </w:t>
      </w:r>
    </w:p>
    <w:p w14:paraId="1FEA959E" w14:textId="77777777" w:rsidR="009C21D1" w:rsidRDefault="009C21D1" w:rsidP="009C21D1">
      <w:pPr>
        <w:pStyle w:val="Code"/>
      </w:pPr>
      <w:r>
        <w:t xml:space="preserve">        sarima(sales, 1, 1, 1, 0, 1, 4, 6) # -4.389765, -4.378013, -5.296007</w:t>
      </w:r>
    </w:p>
    <w:p w14:paraId="057A83C0" w14:textId="77777777" w:rsidR="009C21D1" w:rsidRDefault="009C21D1" w:rsidP="009C21D1">
      <w:pPr>
        <w:pStyle w:val="Code"/>
      </w:pPr>
      <w:r>
        <w:t xml:space="preserve">        sarima(sales, 1, 1, 1, 0, 1, 8, 6) # -4.642834, -4.627584, -5.486572</w:t>
      </w:r>
    </w:p>
    <w:p w14:paraId="481D1CD0" w14:textId="77777777" w:rsidR="009C21D1" w:rsidRDefault="009C21D1" w:rsidP="009C21D1">
      <w:pPr>
        <w:pStyle w:val="Code"/>
      </w:pPr>
      <w:r>
        <w:t xml:space="preserve">    }</w:t>
      </w:r>
    </w:p>
    <w:p w14:paraId="1FE73D05" w14:textId="77777777" w:rsidR="009C21D1" w:rsidRDefault="009C21D1" w:rsidP="009C21D1">
      <w:pPr>
        <w:pStyle w:val="Code"/>
      </w:pPr>
      <w:r>
        <w:t>}</w:t>
      </w:r>
    </w:p>
    <w:p w14:paraId="051C9A0C" w14:textId="77777777" w:rsidR="009C21D1" w:rsidRDefault="009C21D1" w:rsidP="009C21D1">
      <w:pPr>
        <w:pStyle w:val="Code"/>
      </w:pPr>
    </w:p>
    <w:p w14:paraId="354E7ECC" w14:textId="77777777" w:rsidR="009C21D1" w:rsidRDefault="009C21D1" w:rsidP="009C21D1">
      <w:pPr>
        <w:pStyle w:val="Code"/>
      </w:pPr>
      <w:r>
        <w:t>#####################################################################################</w:t>
      </w:r>
    </w:p>
    <w:p w14:paraId="1F633A0B" w14:textId="77777777" w:rsidR="009C21D1" w:rsidRDefault="009C21D1" w:rsidP="009C21D1">
      <w:pPr>
        <w:pStyle w:val="Code"/>
      </w:pPr>
      <w:r>
        <w:t>#### Forecast Best Models</w:t>
      </w:r>
    </w:p>
    <w:p w14:paraId="3CB67AFC" w14:textId="77777777" w:rsidR="009C21D1" w:rsidRDefault="009C21D1" w:rsidP="009C21D1">
      <w:pPr>
        <w:pStyle w:val="Code"/>
      </w:pPr>
      <w:r>
        <w:t>#####################################################################################</w:t>
      </w:r>
    </w:p>
    <w:p w14:paraId="3F98D7DC" w14:textId="77777777" w:rsidR="009C21D1" w:rsidRDefault="009C21D1" w:rsidP="009C21D1">
      <w:pPr>
        <w:pStyle w:val="Code"/>
      </w:pPr>
      <w:r>
        <w:t>if(forecastModels == TRUE)</w:t>
      </w:r>
    </w:p>
    <w:p w14:paraId="659DE33E" w14:textId="77777777" w:rsidR="009C21D1" w:rsidRDefault="009C21D1" w:rsidP="009C21D1">
      <w:pPr>
        <w:pStyle w:val="Code"/>
      </w:pPr>
      <w:r>
        <w:t>{</w:t>
      </w:r>
    </w:p>
    <w:p w14:paraId="7523B6EF" w14:textId="77777777" w:rsidR="009C21D1" w:rsidRDefault="009C21D1" w:rsidP="009C21D1">
      <w:pPr>
        <w:pStyle w:val="Code"/>
      </w:pPr>
      <w:r>
        <w:t xml:space="preserve">    # 12 Month Trend Forecasting</w:t>
      </w:r>
    </w:p>
    <w:p w14:paraId="762DE0DD" w14:textId="77777777" w:rsidR="009C21D1" w:rsidRDefault="009C21D1" w:rsidP="009C21D1">
      <w:pPr>
        <w:pStyle w:val="Code"/>
      </w:pPr>
      <w:r>
        <w:t xml:space="preserve">    </w:t>
      </w:r>
    </w:p>
    <w:p w14:paraId="591869CE" w14:textId="77777777" w:rsidR="009C21D1" w:rsidRDefault="009C21D1" w:rsidP="009C21D1">
      <w:pPr>
        <w:pStyle w:val="Code"/>
      </w:pPr>
      <w:r>
        <w:t xml:space="preserve">    if (seasonal_trend_val == 12) </w:t>
      </w:r>
    </w:p>
    <w:p w14:paraId="189FF6DB" w14:textId="77777777" w:rsidR="009C21D1" w:rsidRDefault="009C21D1" w:rsidP="009C21D1">
      <w:pPr>
        <w:pStyle w:val="Code"/>
      </w:pPr>
      <w:r>
        <w:t xml:space="preserve">    {</w:t>
      </w:r>
    </w:p>
    <w:p w14:paraId="4BCDDC11" w14:textId="77777777" w:rsidR="009C21D1" w:rsidRDefault="009C21D1" w:rsidP="009C21D1">
      <w:pPr>
        <w:pStyle w:val="Code"/>
      </w:pPr>
      <w:r>
        <w:t xml:space="preserve">        png("./figures/sarima_12_month_predict_1.png", width = 712, height = 400)</w:t>
      </w:r>
    </w:p>
    <w:p w14:paraId="33804DF8" w14:textId="77777777" w:rsidR="009C21D1" w:rsidRDefault="009C21D1" w:rsidP="009C21D1">
      <w:pPr>
        <w:pStyle w:val="Code"/>
      </w:pPr>
      <w:r>
        <w:t xml:space="preserve">        sarima.for(sales, 12, 1, 1, 1, 1, 1, 1, 12)</w:t>
      </w:r>
    </w:p>
    <w:p w14:paraId="5C3BFC1B" w14:textId="77777777" w:rsidR="009C21D1" w:rsidRDefault="009C21D1" w:rsidP="009C21D1">
      <w:pPr>
        <w:pStyle w:val="Code"/>
      </w:pPr>
      <w:r>
        <w:t xml:space="preserve">        dev.off()</w:t>
      </w:r>
    </w:p>
    <w:p w14:paraId="04438FEC" w14:textId="77777777" w:rsidR="009C21D1" w:rsidRDefault="009C21D1" w:rsidP="009C21D1">
      <w:pPr>
        <w:pStyle w:val="Code"/>
      </w:pPr>
      <w:r>
        <w:t xml:space="preserve">        </w:t>
      </w:r>
    </w:p>
    <w:p w14:paraId="2EF50ABB" w14:textId="77777777" w:rsidR="009C21D1" w:rsidRDefault="009C21D1" w:rsidP="009C21D1">
      <w:pPr>
        <w:pStyle w:val="Code"/>
      </w:pPr>
      <w:r>
        <w:t xml:space="preserve">        png("./figures/sarima_12_month_predict_2.png", width = 712, height = 400)</w:t>
      </w:r>
    </w:p>
    <w:p w14:paraId="09A9720B" w14:textId="77777777" w:rsidR="009C21D1" w:rsidRDefault="009C21D1" w:rsidP="009C21D1">
      <w:pPr>
        <w:pStyle w:val="Code"/>
      </w:pPr>
      <w:r>
        <w:t xml:space="preserve">        sarima.for(sales, 12, 1, 1, 1, 2, 1, 4, 12)</w:t>
      </w:r>
    </w:p>
    <w:p w14:paraId="4488B5C3" w14:textId="77777777" w:rsidR="009C21D1" w:rsidRDefault="009C21D1" w:rsidP="009C21D1">
      <w:pPr>
        <w:pStyle w:val="Code"/>
      </w:pPr>
      <w:r>
        <w:t xml:space="preserve">        dev.off()</w:t>
      </w:r>
    </w:p>
    <w:p w14:paraId="4BB1C24C" w14:textId="77777777" w:rsidR="009C21D1" w:rsidRDefault="009C21D1" w:rsidP="009C21D1">
      <w:pPr>
        <w:pStyle w:val="Code"/>
      </w:pPr>
      <w:r>
        <w:t xml:space="preserve">    }</w:t>
      </w:r>
    </w:p>
    <w:p w14:paraId="7D77A9E2" w14:textId="77777777" w:rsidR="009C21D1" w:rsidRDefault="009C21D1" w:rsidP="009C21D1">
      <w:pPr>
        <w:pStyle w:val="Code"/>
      </w:pPr>
      <w:r>
        <w:t xml:space="preserve">    </w:t>
      </w:r>
    </w:p>
    <w:p w14:paraId="72BD3FDB" w14:textId="77777777" w:rsidR="009C21D1" w:rsidRDefault="009C21D1" w:rsidP="009C21D1">
      <w:pPr>
        <w:pStyle w:val="Code"/>
      </w:pPr>
      <w:r>
        <w:t xml:space="preserve">    </w:t>
      </w:r>
    </w:p>
    <w:p w14:paraId="61479F08" w14:textId="77777777" w:rsidR="009C21D1" w:rsidRDefault="009C21D1" w:rsidP="009C21D1">
      <w:pPr>
        <w:pStyle w:val="Code"/>
      </w:pPr>
      <w:r>
        <w:t xml:space="preserve">    </w:t>
      </w:r>
    </w:p>
    <w:p w14:paraId="13ACD418" w14:textId="77777777" w:rsidR="009C21D1" w:rsidRDefault="009C21D1" w:rsidP="009C21D1">
      <w:pPr>
        <w:pStyle w:val="Code"/>
      </w:pPr>
      <w:r>
        <w:t xml:space="preserve">    # 6 Month Trend Forecasting</w:t>
      </w:r>
    </w:p>
    <w:p w14:paraId="68515C8E" w14:textId="77777777" w:rsidR="009C21D1" w:rsidRDefault="009C21D1" w:rsidP="009C21D1">
      <w:pPr>
        <w:pStyle w:val="Code"/>
      </w:pPr>
      <w:r>
        <w:t xml:space="preserve">    if (seasonal_trend_val == 6) {</w:t>
      </w:r>
    </w:p>
    <w:p w14:paraId="1458AA80" w14:textId="77777777" w:rsidR="009C21D1" w:rsidRDefault="009C21D1" w:rsidP="009C21D1">
      <w:pPr>
        <w:pStyle w:val="Code"/>
      </w:pPr>
      <w:r>
        <w:t xml:space="preserve">        png("./figures/sarima_6_month_predict_1.png", width = 712, height = 400)</w:t>
      </w:r>
    </w:p>
    <w:p w14:paraId="2891AE18" w14:textId="77777777" w:rsidR="009C21D1" w:rsidRDefault="009C21D1" w:rsidP="009C21D1">
      <w:pPr>
        <w:pStyle w:val="Code"/>
      </w:pPr>
      <w:r>
        <w:t xml:space="preserve">        sarima.for(sales, 12, 1, 1, 1, 0, 1, 4, 6)</w:t>
      </w:r>
    </w:p>
    <w:p w14:paraId="77D08E08" w14:textId="77777777" w:rsidR="009C21D1" w:rsidRDefault="009C21D1" w:rsidP="009C21D1">
      <w:pPr>
        <w:pStyle w:val="Code"/>
      </w:pPr>
      <w:r>
        <w:t xml:space="preserve">        dev.off()</w:t>
      </w:r>
    </w:p>
    <w:p w14:paraId="16E5B568" w14:textId="77777777" w:rsidR="009C21D1" w:rsidRDefault="009C21D1" w:rsidP="009C21D1">
      <w:pPr>
        <w:pStyle w:val="Code"/>
      </w:pPr>
      <w:r>
        <w:t xml:space="preserve">        </w:t>
      </w:r>
    </w:p>
    <w:p w14:paraId="056D0ADC" w14:textId="77777777" w:rsidR="009C21D1" w:rsidRDefault="009C21D1" w:rsidP="009C21D1">
      <w:pPr>
        <w:pStyle w:val="Code"/>
      </w:pPr>
      <w:r>
        <w:t xml:space="preserve">        png("./figures/sarima_6_month_predict_2.png", width = 712, height = 400)</w:t>
      </w:r>
    </w:p>
    <w:p w14:paraId="4346569D" w14:textId="77777777" w:rsidR="009C21D1" w:rsidRDefault="009C21D1" w:rsidP="009C21D1">
      <w:pPr>
        <w:pStyle w:val="Code"/>
      </w:pPr>
      <w:r>
        <w:t xml:space="preserve">        sarima.for(sales, 12, 1, 1, 1, 0, 1, 8, 6)</w:t>
      </w:r>
    </w:p>
    <w:p w14:paraId="7C75A3D1" w14:textId="77777777" w:rsidR="009C21D1" w:rsidRDefault="009C21D1" w:rsidP="009C21D1">
      <w:pPr>
        <w:pStyle w:val="Code"/>
      </w:pPr>
      <w:r>
        <w:t xml:space="preserve">        dev.off()</w:t>
      </w:r>
    </w:p>
    <w:p w14:paraId="481A8083" w14:textId="77777777" w:rsidR="009C21D1" w:rsidRDefault="009C21D1" w:rsidP="009C21D1">
      <w:pPr>
        <w:pStyle w:val="Code"/>
      </w:pPr>
      <w:r>
        <w:t xml:space="preserve">        </w:t>
      </w:r>
    </w:p>
    <w:p w14:paraId="3BC0F788" w14:textId="77777777" w:rsidR="009C21D1" w:rsidRDefault="009C21D1" w:rsidP="009C21D1">
      <w:pPr>
        <w:pStyle w:val="Code"/>
      </w:pPr>
      <w:r>
        <w:t xml:space="preserve">    }</w:t>
      </w:r>
    </w:p>
    <w:p w14:paraId="74E5035B" w14:textId="77777777" w:rsidR="009C21D1" w:rsidRDefault="009C21D1" w:rsidP="009C21D1">
      <w:pPr>
        <w:pStyle w:val="Code"/>
      </w:pPr>
      <w:r>
        <w:t xml:space="preserve">    </w:t>
      </w:r>
    </w:p>
    <w:p w14:paraId="58E8F596" w14:textId="7D89CA47" w:rsidR="00272104" w:rsidRPr="00272104" w:rsidRDefault="009C21D1" w:rsidP="009C21D1">
      <w:pPr>
        <w:pStyle w:val="Code"/>
      </w:pPr>
      <w:r>
        <w:t>}</w:t>
      </w:r>
    </w:p>
    <w:sectPr w:rsidR="00272104" w:rsidRPr="00272104" w:rsidSect="00E97523">
      <w:headerReference w:type="default" r:id="rId43"/>
      <w:headerReference w:type="first" r:id="rId4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50519" w14:textId="77777777" w:rsidR="00F55E42" w:rsidRDefault="00F55E42">
      <w:pPr>
        <w:spacing w:line="240" w:lineRule="auto"/>
      </w:pPr>
      <w:r>
        <w:separator/>
      </w:r>
    </w:p>
  </w:endnote>
  <w:endnote w:type="continuationSeparator" w:id="0">
    <w:p w14:paraId="6302A20E" w14:textId="77777777" w:rsidR="00F55E42" w:rsidRDefault="00F55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618E2" w14:textId="77777777" w:rsidR="00F55E42" w:rsidRDefault="00F55E42">
      <w:pPr>
        <w:spacing w:line="240" w:lineRule="auto"/>
      </w:pPr>
      <w:r>
        <w:separator/>
      </w:r>
    </w:p>
  </w:footnote>
  <w:footnote w:type="continuationSeparator" w:id="0">
    <w:p w14:paraId="3F17F57E" w14:textId="77777777" w:rsidR="00F55E42" w:rsidRDefault="00F55E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DA43C" w14:textId="77777777" w:rsidR="0032068D" w:rsidRDefault="0032068D">
    <w:pPr>
      <w:pStyle w:val="Header"/>
    </w:pPr>
    <w:sdt>
      <w:sdtPr>
        <w:alias w:val="Last Name:"/>
        <w:tag w:val="Last Name:"/>
        <w:id w:val="-1349790512"/>
        <w:placeholder>
          <w:docPart w:val="A3E4E8DC2C784C618EFA3D05E049395C"/>
        </w:placeholder>
        <w:dataBinding w:prefixMappings="xmlns:ns0='http://schemas.microsoft.com/office/2006/coverPageProps' " w:xpath="/ns0:CoverPageProperties[1]/ns0:Abstract[1]" w:storeItemID="{55AF091B-3C7A-41E3-B477-F2FDAA23CFDA}"/>
        <w15:appearance w15:val="hidden"/>
        <w:text/>
      </w:sdtPr>
      <w:sdtContent>
        <w:r>
          <w:t>Salitrik</w:t>
        </w:r>
      </w:sdtContent>
    </w:sdt>
    <w:r>
      <w:t xml:space="preserve"> </w:t>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FC8FE" w14:textId="77777777" w:rsidR="0032068D" w:rsidRDefault="0032068D">
    <w:pPr>
      <w:pStyle w:val="Header"/>
    </w:pPr>
    <w:sdt>
      <w:sdtPr>
        <w:alias w:val="Last Name:"/>
        <w:tag w:val="Last Name:"/>
        <w:id w:val="-2050296279"/>
        <w:placeholder>
          <w:docPart w:val="32A5418D9C524316B9C1711A0406FAC4"/>
        </w:placeholder>
        <w:dataBinding w:prefixMappings="xmlns:ns0='http://schemas.microsoft.com/office/2006/coverPageProps' " w:xpath="/ns0:CoverPageProperties[1]/ns0:Abstract[1]" w:storeItemID="{55AF091B-3C7A-41E3-B477-F2FDAA23CFDA}"/>
        <w15:appearance w15:val="hidden"/>
        <w:text/>
      </w:sdtPr>
      <w:sdtContent>
        <w:r>
          <w:t>Salitrik</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84"/>
    <w:rsid w:val="00080C97"/>
    <w:rsid w:val="00184453"/>
    <w:rsid w:val="00272104"/>
    <w:rsid w:val="0032068D"/>
    <w:rsid w:val="0034643D"/>
    <w:rsid w:val="003E748F"/>
    <w:rsid w:val="004C6C1A"/>
    <w:rsid w:val="00662A59"/>
    <w:rsid w:val="006A64A8"/>
    <w:rsid w:val="00727A61"/>
    <w:rsid w:val="007D4B2F"/>
    <w:rsid w:val="00841DFD"/>
    <w:rsid w:val="008C2312"/>
    <w:rsid w:val="00926EB5"/>
    <w:rsid w:val="00965112"/>
    <w:rsid w:val="009C21D1"/>
    <w:rsid w:val="00A4545C"/>
    <w:rsid w:val="00A576A4"/>
    <w:rsid w:val="00AB1E45"/>
    <w:rsid w:val="00B1365D"/>
    <w:rsid w:val="00B509B6"/>
    <w:rsid w:val="00B82F8F"/>
    <w:rsid w:val="00BB6201"/>
    <w:rsid w:val="00BD3A4E"/>
    <w:rsid w:val="00C26420"/>
    <w:rsid w:val="00CF5900"/>
    <w:rsid w:val="00D15584"/>
    <w:rsid w:val="00D21F47"/>
    <w:rsid w:val="00E554CA"/>
    <w:rsid w:val="00E57EA1"/>
    <w:rsid w:val="00E97523"/>
    <w:rsid w:val="00EC2FE4"/>
    <w:rsid w:val="00F5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59453"/>
  <w15:chartTrackingRefBased/>
  <w15:docId w15:val="{4A1CEF8B-6756-4E73-BF4E-29ADBEBE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Code">
    <w:name w:val="Code"/>
    <w:basedOn w:val="NoSpacing"/>
    <w:link w:val="CodeChar"/>
    <w:autoRedefine/>
    <w:qFormat/>
    <w:rsid w:val="00272104"/>
    <w:pPr>
      <w:spacing w:line="240" w:lineRule="auto"/>
    </w:pPr>
    <w:rPr>
      <w:rFonts w:ascii="Consolas" w:hAnsi="Consolas"/>
      <w:noProof/>
      <w:sz w:val="18"/>
      <w:szCs w:val="20"/>
    </w:rPr>
  </w:style>
  <w:style w:type="character" w:customStyle="1" w:styleId="gnkrckgcgsb">
    <w:name w:val="gnkrckgcgsb"/>
    <w:basedOn w:val="DefaultParagraphFont"/>
    <w:rsid w:val="0032068D"/>
  </w:style>
  <w:style w:type="character" w:customStyle="1" w:styleId="NoSpacingChar">
    <w:name w:val="No Spacing Char"/>
    <w:aliases w:val="No Indent Char"/>
    <w:basedOn w:val="DefaultParagraphFont"/>
    <w:link w:val="NoSpacing"/>
    <w:uiPriority w:val="1"/>
    <w:rsid w:val="00272104"/>
  </w:style>
  <w:style w:type="character" w:customStyle="1" w:styleId="CodeChar">
    <w:name w:val="Code Char"/>
    <w:basedOn w:val="NoSpacingChar"/>
    <w:link w:val="Code"/>
    <w:rsid w:val="00272104"/>
    <w:rPr>
      <w:rFonts w:ascii="Consolas" w:hAnsi="Consolas"/>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361611">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14323552">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84657541">
      <w:bodyDiv w:val="1"/>
      <w:marLeft w:val="0"/>
      <w:marRight w:val="0"/>
      <w:marTop w:val="0"/>
      <w:marBottom w:val="0"/>
      <w:divBdr>
        <w:top w:val="none" w:sz="0" w:space="0" w:color="auto"/>
        <w:left w:val="none" w:sz="0" w:space="0" w:color="auto"/>
        <w:bottom w:val="none" w:sz="0" w:space="0" w:color="auto"/>
        <w:right w:val="none" w:sz="0" w:space="0" w:color="auto"/>
      </w:divBdr>
    </w:div>
    <w:div w:id="130955021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glossaryDocument" Target="glossary/document.xml"/><Relationship Id="rId20" Type="http://schemas.openxmlformats.org/officeDocument/2006/relationships/image" Target="media/image12.png"/><Relationship Id="rId4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Downloads\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A5418D9C524316B9C1711A0406FAC4"/>
        <w:category>
          <w:name w:val="General"/>
          <w:gallery w:val="placeholder"/>
        </w:category>
        <w:types>
          <w:type w:val="bbPlcHdr"/>
        </w:types>
        <w:behaviors>
          <w:behavior w:val="content"/>
        </w:behaviors>
        <w:guid w:val="{10C77648-BB04-4A1A-AD09-F1BBF4D9293D}"/>
      </w:docPartPr>
      <w:docPartBody>
        <w:p w:rsidR="008C5262" w:rsidRDefault="00B17603">
          <w:pPr>
            <w:pStyle w:val="32A5418D9C524316B9C1711A0406FAC4"/>
          </w:pPr>
          <w:r>
            <w:t>Table data</w:t>
          </w:r>
        </w:p>
      </w:docPartBody>
    </w:docPart>
    <w:docPart>
      <w:docPartPr>
        <w:name w:val="A3E4E8DC2C784C618EFA3D05E049395C"/>
        <w:category>
          <w:name w:val="General"/>
          <w:gallery w:val="placeholder"/>
        </w:category>
        <w:types>
          <w:type w:val="bbPlcHdr"/>
        </w:types>
        <w:behaviors>
          <w:behavior w:val="content"/>
        </w:behaviors>
        <w:guid w:val="{114E4FB4-77F5-4E85-8CB6-7BD51BD08A77}"/>
      </w:docPartPr>
      <w:docPartBody>
        <w:p w:rsidR="008C5262" w:rsidRDefault="00B17603">
          <w:pPr>
            <w:pStyle w:val="A3E4E8DC2C784C618EFA3D05E049395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03"/>
    <w:rsid w:val="008C5262"/>
    <w:rsid w:val="00B1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B34408F324F4BAF8435907ACC55BE">
    <w:name w:val="FC4B34408F324F4BAF8435907ACC55BE"/>
  </w:style>
  <w:style w:type="paragraph" w:customStyle="1" w:styleId="2FFC7689AEA249AF895CC114417CFFED">
    <w:name w:val="2FFC7689AEA249AF895CC114417CFFED"/>
  </w:style>
  <w:style w:type="paragraph" w:customStyle="1" w:styleId="B5999BD2C4CB45B9AF0F6D0159426E71">
    <w:name w:val="B5999BD2C4CB45B9AF0F6D0159426E71"/>
  </w:style>
  <w:style w:type="paragraph" w:customStyle="1" w:styleId="0471B4CC9A204EF6965922563587B73D">
    <w:name w:val="0471B4CC9A204EF6965922563587B73D"/>
  </w:style>
  <w:style w:type="paragraph" w:customStyle="1" w:styleId="13AABF841A92424A96DE3FD169411B1C">
    <w:name w:val="13AABF841A92424A96DE3FD169411B1C"/>
  </w:style>
  <w:style w:type="paragraph" w:customStyle="1" w:styleId="BFDAE95A5347401B900583D38A9ED0A0">
    <w:name w:val="BFDAE95A5347401B900583D38A9ED0A0"/>
  </w:style>
  <w:style w:type="character" w:styleId="Emphasis">
    <w:name w:val="Emphasis"/>
    <w:basedOn w:val="DefaultParagraphFont"/>
    <w:uiPriority w:val="3"/>
    <w:qFormat/>
    <w:rPr>
      <w:i/>
      <w:iCs/>
    </w:rPr>
  </w:style>
  <w:style w:type="paragraph" w:customStyle="1" w:styleId="1412B31128814754ABC1F57FC315BA7C">
    <w:name w:val="1412B31128814754ABC1F57FC315BA7C"/>
  </w:style>
  <w:style w:type="paragraph" w:customStyle="1" w:styleId="4AF955FC8B78414098D0CA5E1C9558E6">
    <w:name w:val="4AF955FC8B78414098D0CA5E1C9558E6"/>
  </w:style>
  <w:style w:type="paragraph" w:customStyle="1" w:styleId="3CC5BE745E4647D9AB33AE928FB67FF9">
    <w:name w:val="3CC5BE745E4647D9AB33AE928FB67FF9"/>
  </w:style>
  <w:style w:type="paragraph" w:customStyle="1" w:styleId="8DFA5964515440A7B4C1913810535C24">
    <w:name w:val="8DFA5964515440A7B4C1913810535C24"/>
  </w:style>
  <w:style w:type="paragraph" w:customStyle="1" w:styleId="D349909F50D147D7825C56A67FA56C39">
    <w:name w:val="D349909F50D147D7825C56A67FA56C39"/>
  </w:style>
  <w:style w:type="paragraph" w:customStyle="1" w:styleId="7FD58E3C517C4E14AC062D1C40C544C4">
    <w:name w:val="7FD58E3C517C4E14AC062D1C40C544C4"/>
  </w:style>
  <w:style w:type="paragraph" w:customStyle="1" w:styleId="6AE72FF2273443B7842D9525C7D8A4B5">
    <w:name w:val="6AE72FF2273443B7842D9525C7D8A4B5"/>
  </w:style>
  <w:style w:type="paragraph" w:customStyle="1" w:styleId="D3C7F07295544BB8B1B340BBB920A43A">
    <w:name w:val="D3C7F07295544BB8B1B340BBB920A43A"/>
  </w:style>
  <w:style w:type="paragraph" w:customStyle="1" w:styleId="C85448CA1B064C5891F32782A9C35A21">
    <w:name w:val="C85448CA1B064C5891F32782A9C35A21"/>
  </w:style>
  <w:style w:type="paragraph" w:customStyle="1" w:styleId="32A5418D9C524316B9C1711A0406FAC4">
    <w:name w:val="32A5418D9C524316B9C1711A0406FAC4"/>
  </w:style>
  <w:style w:type="paragraph" w:customStyle="1" w:styleId="A3E4E8DC2C784C618EFA3D05E049395C">
    <w:name w:val="A3E4E8DC2C784C618EFA3D05E049395C"/>
  </w:style>
  <w:style w:type="paragraph" w:customStyle="1" w:styleId="B5543C92B9A34406B6FACF2855AF8A9E">
    <w:name w:val="B5543C92B9A34406B6FACF2855AF8A9E"/>
  </w:style>
  <w:style w:type="paragraph" w:customStyle="1" w:styleId="7CE22A2A9D0D4808BF20FF9D98996E1A">
    <w:name w:val="7CE22A2A9D0D4808BF20FF9D98996E1A"/>
  </w:style>
  <w:style w:type="paragraph" w:customStyle="1" w:styleId="76302C5F86F8470CBA893C7D83D2BFE8">
    <w:name w:val="76302C5F86F8470CBA893C7D83D2BFE8"/>
  </w:style>
  <w:style w:type="paragraph" w:customStyle="1" w:styleId="B144E0DACDFC49BBADF6326DCD0FAB7E">
    <w:name w:val="B144E0DACDFC49BBADF6326DCD0FAB7E"/>
  </w:style>
  <w:style w:type="paragraph" w:customStyle="1" w:styleId="5E6A4503C79640BEAA7DB9D52FF7CF9C">
    <w:name w:val="5E6A4503C79640BEAA7DB9D52FF7CF9C"/>
  </w:style>
  <w:style w:type="paragraph" w:customStyle="1" w:styleId="4B4A066FAEB04735A1A506F43B7BAF36">
    <w:name w:val="4B4A066FAEB04735A1A506F43B7BAF36"/>
  </w:style>
  <w:style w:type="paragraph" w:customStyle="1" w:styleId="32E8A7B0A797432FA9AF0E318FADEE97">
    <w:name w:val="32E8A7B0A797432FA9AF0E318FADEE97"/>
  </w:style>
  <w:style w:type="paragraph" w:customStyle="1" w:styleId="70740F9E167D4EBEB349B31EF8416080">
    <w:name w:val="70740F9E167D4EBEB349B31EF8416080"/>
  </w:style>
  <w:style w:type="paragraph" w:customStyle="1" w:styleId="9B50F45DA47B48D5914B8EC9284A039D">
    <w:name w:val="9B50F45DA47B48D5914B8EC9284A039D"/>
  </w:style>
  <w:style w:type="paragraph" w:customStyle="1" w:styleId="3EBD3A7812814050B273B178D2C4C3DE">
    <w:name w:val="3EBD3A7812814050B273B178D2C4C3DE"/>
  </w:style>
  <w:style w:type="paragraph" w:customStyle="1" w:styleId="975E0BCF43C84DFFA7C1FE9F70B5B262">
    <w:name w:val="975E0BCF43C84DFFA7C1FE9F70B5B262"/>
  </w:style>
  <w:style w:type="paragraph" w:customStyle="1" w:styleId="67975E176BE645B6853BCFB63B76327C">
    <w:name w:val="67975E176BE645B6853BCFB63B76327C"/>
  </w:style>
  <w:style w:type="paragraph" w:customStyle="1" w:styleId="47604C6F28454193ABC1EC4B3483AACA">
    <w:name w:val="47604C6F28454193ABC1EC4B3483AACA"/>
  </w:style>
  <w:style w:type="paragraph" w:customStyle="1" w:styleId="B7328D5DCC4942BBBAFA89CC553759B8">
    <w:name w:val="B7328D5DCC4942BBBAFA89CC553759B8"/>
  </w:style>
  <w:style w:type="paragraph" w:customStyle="1" w:styleId="B187A51E034140B89A8600CDF9877014">
    <w:name w:val="B187A51E034140B89A8600CDF9877014"/>
    <w:rsid w:val="008C5262"/>
  </w:style>
  <w:style w:type="paragraph" w:customStyle="1" w:styleId="CB97DC6F423547D5AB4A47D013D088D0">
    <w:name w:val="CB97DC6F423547D5AB4A47D013D088D0"/>
    <w:rsid w:val="008C5262"/>
  </w:style>
  <w:style w:type="paragraph" w:customStyle="1" w:styleId="1A0FFB051A6C4FE2AFF62D62AB413E63">
    <w:name w:val="1A0FFB051A6C4FE2AFF62D62AB413E63"/>
    <w:rsid w:val="008C5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Salitrik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12A2B-9EB5-443C-852E-8C3F1189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43</TotalTime>
  <Pages>10</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Salitrik</dc:creator>
  <cp:keywords/>
  <dc:description/>
  <cp:lastModifiedBy>Kyle Salitrik</cp:lastModifiedBy>
  <cp:revision>5</cp:revision>
  <dcterms:created xsi:type="dcterms:W3CDTF">2018-04-30T05:50:00Z</dcterms:created>
  <dcterms:modified xsi:type="dcterms:W3CDTF">2018-04-30T06:33:00Z</dcterms:modified>
</cp:coreProperties>
</file>